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046" w:rsidRPr="00FC03F0" w:rsidRDefault="00170046" w:rsidP="00B110FA">
      <w:pPr>
        <w:spacing w:after="240"/>
        <w:ind w:firstLine="0"/>
        <w:jc w:val="center"/>
        <w:rPr>
          <w:b/>
          <w:szCs w:val="24"/>
          <w:lang w:val="ru-RU"/>
        </w:rPr>
      </w:pPr>
      <w:r w:rsidRPr="00B110FA">
        <w:rPr>
          <w:b/>
          <w:szCs w:val="24"/>
        </w:rPr>
        <w:t xml:space="preserve">ПРАКТИЧНЕ ЗАВДАННЯ № </w:t>
      </w:r>
      <w:r w:rsidRPr="00FC03F0">
        <w:rPr>
          <w:b/>
          <w:szCs w:val="24"/>
          <w:lang w:val="ru-RU"/>
        </w:rPr>
        <w:t>7</w:t>
      </w:r>
    </w:p>
    <w:p w:rsidR="00170046" w:rsidRPr="00FC03F0" w:rsidRDefault="00170046" w:rsidP="00896BAB">
      <w:pPr>
        <w:spacing w:after="120"/>
        <w:ind w:firstLine="0"/>
        <w:jc w:val="left"/>
        <w:rPr>
          <w:sz w:val="24"/>
          <w:szCs w:val="24"/>
          <w:lang w:val="ru-RU"/>
        </w:rPr>
      </w:pPr>
      <w:r w:rsidRPr="00FC03F0">
        <w:rPr>
          <w:sz w:val="24"/>
          <w:szCs w:val="24"/>
          <w:lang w:val="ru-RU"/>
        </w:rPr>
        <w:t>Напишіть програми, які будуть працювати, використовуючи різні шифри</w:t>
      </w:r>
      <w:r>
        <w:rPr>
          <w:sz w:val="24"/>
          <w:szCs w:val="24"/>
          <w:lang w:val="ru-RU"/>
        </w:rPr>
        <w:t xml:space="preserve"> </w:t>
      </w:r>
      <w:r w:rsidRPr="00FC03F0">
        <w:rPr>
          <w:sz w:val="24"/>
          <w:szCs w:val="24"/>
          <w:lang w:val="ru-RU"/>
        </w:rPr>
        <w:t>(алгоритми шифрування) тексту.</w:t>
      </w:r>
    </w:p>
    <w:p w:rsidR="00170046" w:rsidRPr="00FC03F0" w:rsidRDefault="00170046" w:rsidP="0088092A">
      <w:pPr>
        <w:ind w:firstLine="0"/>
        <w:jc w:val="left"/>
        <w:rPr>
          <w:sz w:val="24"/>
          <w:szCs w:val="24"/>
          <w:lang w:val="ru-RU"/>
        </w:rPr>
      </w:pPr>
      <w:r w:rsidRPr="00F118BF">
        <w:rPr>
          <w:b/>
          <w:sz w:val="24"/>
          <w:szCs w:val="24"/>
        </w:rPr>
        <w:t>Завдання</w:t>
      </w:r>
      <w:r>
        <w:rPr>
          <w:b/>
          <w:sz w:val="24"/>
          <w:szCs w:val="24"/>
        </w:rPr>
        <w:t xml:space="preserve"> № 1</w:t>
      </w:r>
      <w:r w:rsidRPr="00F118BF">
        <w:rPr>
          <w:b/>
          <w:sz w:val="24"/>
          <w:szCs w:val="24"/>
        </w:rPr>
        <w:t>:</w:t>
      </w:r>
      <w:r w:rsidRPr="00B110FA">
        <w:rPr>
          <w:sz w:val="24"/>
          <w:szCs w:val="24"/>
        </w:rPr>
        <w:t xml:space="preserve"> </w:t>
      </w:r>
      <w:r w:rsidRPr="00FC03F0">
        <w:rPr>
          <w:sz w:val="24"/>
          <w:szCs w:val="24"/>
          <w:lang w:val="ru-RU"/>
        </w:rPr>
        <w:t>Шифр Цезаря</w:t>
      </w:r>
    </w:p>
    <w:p w:rsidR="00170046" w:rsidRPr="00F118BF" w:rsidRDefault="00170046" w:rsidP="0088092A">
      <w:pPr>
        <w:spacing w:before="240" w:after="120"/>
        <w:ind w:firstLine="0"/>
        <w:jc w:val="left"/>
        <w:rPr>
          <w:b/>
          <w:sz w:val="24"/>
          <w:szCs w:val="24"/>
        </w:rPr>
      </w:pPr>
      <w:r w:rsidRPr="00F118BF">
        <w:rPr>
          <w:b/>
          <w:sz w:val="24"/>
          <w:szCs w:val="24"/>
        </w:rPr>
        <w:t>Код програми: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#include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FC03F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&lt;stdio.h&gt;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eastAsia="ru-RU"/>
        </w:rPr>
      </w:pPr>
      <w:r w:rsidRPr="00FC03F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#include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FC03F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&lt;ctype.h&gt;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FC03F0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/* islower, isupper */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code_letter(</w:t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char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FC03F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arr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[27], </w:t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char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FC03F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ch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FC03F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code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main(</w:t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char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lower[27] = </w:t>
      </w:r>
      <w:r w:rsidRPr="00FC03F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"abcdefghijklmnopqrstuvwxyz"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;  </w:t>
      </w:r>
      <w:r w:rsidRPr="00FC03F0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with '\0'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char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upper[27] = </w:t>
      </w:r>
      <w:r w:rsidRPr="00FC03F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"ABCDEFGHIJKLMNOPQRSTUVWXYZ"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char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ch;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code;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FC03F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"Enter code number: "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scanf(</w:t>
      </w:r>
      <w:r w:rsidRPr="00FC03F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"%d"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&amp;code);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 xml:space="preserve">getchar();  </w:t>
      </w:r>
      <w:r w:rsidRPr="00FC03F0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pass '\n'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FC03F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"Enter text: "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ch = getchar();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FC03F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"Encoded text: "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while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(ch != </w:t>
      </w:r>
      <w:r w:rsidRPr="00FC03F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'\n'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if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(islower(ch)) {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code_letter(lower, ch, code);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>}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ru-RU" w:eastAsia="ru-RU"/>
        </w:rPr>
        <w:t>else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 xml:space="preserve"> </w:t>
      </w:r>
      <w:r w:rsidRPr="00FC03F0">
        <w:rPr>
          <w:rFonts w:ascii="Consolas" w:hAnsi="Consolas" w:cs="Consolas"/>
          <w:b/>
          <w:color w:val="0000FF"/>
          <w:sz w:val="24"/>
          <w:szCs w:val="24"/>
          <w:lang w:val="ru-RU" w:eastAsia="ru-RU"/>
        </w:rPr>
        <w:t>if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 xml:space="preserve"> (isupper(ch)) {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code_letter(upper, ch, code);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else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{  </w:t>
      </w:r>
      <w:r w:rsidRPr="00FC03F0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numbers, space, symbols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putchar(ch);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ch = getchar();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FC03F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"\n"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return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0;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}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code_letter(</w:t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char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FC03F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arr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[27], </w:t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char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FC03F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ch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FC03F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code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index;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j = 0; j &lt; 26; j++) {  </w:t>
      </w:r>
      <w:r w:rsidRPr="00FC03F0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letter search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if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FC03F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arr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[j] == </w:t>
      </w:r>
      <w:r w:rsidRPr="00FC03F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ch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 xml:space="preserve">index = j + </w:t>
      </w:r>
      <w:r w:rsidRPr="00FC03F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code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if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(index &gt; 25) {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index -= 26;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putchar(</w:t>
      </w:r>
      <w:r w:rsidRPr="00FC03F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arr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[index]);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ru-RU" w:eastAsia="ru-RU"/>
        </w:rPr>
        <w:t>break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 xml:space="preserve">; </w:t>
      </w:r>
      <w:r w:rsidRPr="00FC03F0">
        <w:rPr>
          <w:rFonts w:ascii="Consolas" w:hAnsi="Consolas" w:cs="Consolas"/>
          <w:b/>
          <w:color w:val="008000"/>
          <w:sz w:val="24"/>
          <w:szCs w:val="24"/>
          <w:lang w:val="ru-RU" w:eastAsia="ru-RU"/>
        </w:rPr>
        <w:t>// letter found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  <w:t>}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  <w:t>}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24"/>
          <w:szCs w:val="24"/>
          <w:lang w:val="ru-RU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>}</w:t>
      </w:r>
    </w:p>
    <w:p w:rsidR="00170046" w:rsidRPr="0088092A" w:rsidRDefault="00170046" w:rsidP="0088092A">
      <w:pPr>
        <w:spacing w:after="120"/>
        <w:ind w:firstLine="540"/>
        <w:rPr>
          <w:rFonts w:ascii="Courier New" w:hAnsi="Courier New" w:cs="Courier New"/>
          <w:b/>
          <w:color w:val="000000"/>
          <w:sz w:val="24"/>
          <w:szCs w:val="24"/>
          <w:lang w:val="ru-RU" w:eastAsia="ru-RU"/>
        </w:rPr>
      </w:pPr>
    </w:p>
    <w:p w:rsidR="00170046" w:rsidRPr="00113EAE" w:rsidRDefault="00170046" w:rsidP="00113EAE">
      <w:pPr>
        <w:spacing w:after="240"/>
        <w:ind w:firstLine="0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t>Результати</w:t>
      </w:r>
      <w:r w:rsidRPr="00F118BF">
        <w:rPr>
          <w:b/>
          <w:sz w:val="24"/>
          <w:szCs w:val="24"/>
        </w:rPr>
        <w:t xml:space="preserve"> роботи програми</w:t>
      </w:r>
      <w:r>
        <w:rPr>
          <w:b/>
          <w:sz w:val="24"/>
          <w:szCs w:val="24"/>
        </w:rPr>
        <w:t xml:space="preserve"> (скриншот</w:t>
      </w:r>
      <w:r>
        <w:rPr>
          <w:b/>
          <w:sz w:val="24"/>
          <w:szCs w:val="24"/>
          <w:lang w:val="en-US"/>
        </w:rPr>
        <w:t>и</w:t>
      </w:r>
      <w:r>
        <w:rPr>
          <w:b/>
          <w:sz w:val="24"/>
          <w:szCs w:val="24"/>
        </w:rPr>
        <w:t>)</w:t>
      </w:r>
      <w:r w:rsidRPr="00F118BF">
        <w:rPr>
          <w:b/>
          <w:sz w:val="24"/>
          <w:szCs w:val="24"/>
        </w:rPr>
        <w:t>:</w:t>
      </w:r>
    </w:p>
    <w:p w:rsidR="00170046" w:rsidRPr="00FC03F0" w:rsidRDefault="00170046" w:rsidP="00FC03F0">
      <w:pPr>
        <w:spacing w:after="240"/>
        <w:ind w:firstLine="0"/>
        <w:jc w:val="center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402pt">
            <v:imagedata r:id="rId6" o:title=""/>
          </v:shape>
        </w:pict>
      </w:r>
    </w:p>
    <w:p w:rsidR="00170046" w:rsidRPr="00FC03F0" w:rsidRDefault="00170046" w:rsidP="00755DD6">
      <w:pPr>
        <w:spacing w:after="120"/>
        <w:ind w:firstLine="0"/>
        <w:rPr>
          <w:bCs/>
          <w:sz w:val="24"/>
          <w:szCs w:val="24"/>
        </w:rPr>
      </w:pPr>
      <w:r>
        <w:rPr>
          <w:b/>
          <w:sz w:val="24"/>
          <w:szCs w:val="24"/>
        </w:rPr>
        <w:br w:type="page"/>
      </w:r>
      <w:r w:rsidRPr="00B110FA">
        <w:rPr>
          <w:b/>
          <w:sz w:val="24"/>
          <w:szCs w:val="24"/>
        </w:rPr>
        <w:t>Завдання №</w:t>
      </w:r>
      <w:r>
        <w:rPr>
          <w:b/>
          <w:sz w:val="24"/>
          <w:szCs w:val="24"/>
          <w:lang w:val="ru-RU"/>
        </w:rPr>
        <w:t xml:space="preserve"> 2</w:t>
      </w:r>
      <w:r w:rsidRPr="00B110FA">
        <w:rPr>
          <w:b/>
          <w:sz w:val="24"/>
          <w:szCs w:val="24"/>
        </w:rPr>
        <w:t>:</w:t>
      </w:r>
      <w:r w:rsidRPr="002F4D9F">
        <w:t xml:space="preserve"> </w:t>
      </w:r>
      <w:r w:rsidRPr="00FC03F0">
        <w:rPr>
          <w:bCs/>
          <w:sz w:val="24"/>
          <w:szCs w:val="24"/>
          <w:lang w:val="ru-RU"/>
        </w:rPr>
        <w:t>Шифр Виженера</w:t>
      </w:r>
    </w:p>
    <w:p w:rsidR="00170046" w:rsidRPr="00B110FA" w:rsidRDefault="00170046" w:rsidP="00113EAE">
      <w:pPr>
        <w:spacing w:after="240"/>
        <w:ind w:firstLine="0"/>
        <w:rPr>
          <w:b/>
          <w:sz w:val="24"/>
          <w:szCs w:val="24"/>
        </w:rPr>
      </w:pPr>
      <w:r w:rsidRPr="00B110FA">
        <w:rPr>
          <w:b/>
          <w:sz w:val="24"/>
          <w:szCs w:val="24"/>
        </w:rPr>
        <w:t>Код програми: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FC03F0">
        <w:rPr>
          <w:rFonts w:ascii="Consolas" w:hAnsi="Consolas" w:cs="Consolas"/>
          <w:b/>
          <w:color w:val="808080"/>
          <w:sz w:val="24"/>
          <w:szCs w:val="24"/>
          <w:lang w:val="ru-RU" w:eastAsia="ru-RU"/>
        </w:rPr>
        <w:t>#include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 xml:space="preserve"> </w:t>
      </w:r>
      <w:r w:rsidRPr="00FC03F0">
        <w:rPr>
          <w:rFonts w:ascii="Consolas" w:hAnsi="Consolas" w:cs="Consolas"/>
          <w:b/>
          <w:color w:val="A31515"/>
          <w:sz w:val="24"/>
          <w:szCs w:val="24"/>
          <w:lang w:val="ru-RU" w:eastAsia="ru-RU"/>
        </w:rPr>
        <w:t>&lt;stdio.h&gt;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#include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FC03F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&lt;ctype.h&gt;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FC03F0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/* tolower, islower, isupper */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#define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FC03F0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MAX_LEN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50  </w:t>
      </w:r>
      <w:r w:rsidRPr="00FC03F0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code max length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code_letter(</w:t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char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FC03F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arr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[27], </w:t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char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FC03F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ch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FC03F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code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main(</w:t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char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lower[27] = </w:t>
      </w:r>
      <w:r w:rsidRPr="00FC03F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"abcdefghijklmnopqrstuvwxyz"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;  </w:t>
      </w:r>
      <w:r w:rsidRPr="00FC03F0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with '\0'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char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upper[27] = </w:t>
      </w:r>
      <w:r w:rsidRPr="00FC03F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"ABCDEFGHIJKLMNOPQRSTUVWXYZ"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char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ch;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char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codex[</w:t>
      </w:r>
      <w:r w:rsidRPr="00FC03F0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MAX_LEN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];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code;  </w:t>
      </w:r>
      <w:r w:rsidRPr="00FC03F0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current step in the codex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FC03F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"Enter code word: "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scanf(</w:t>
      </w:r>
      <w:r w:rsidRPr="00FC03F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"%s"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codex);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 xml:space="preserve">getchar();  </w:t>
      </w:r>
      <w:r w:rsidRPr="00FC03F0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pass '\n'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i = 0; codex[i] != </w:t>
      </w:r>
      <w:r w:rsidRPr="00FC03F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'\0'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 i++) {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codex[i] = tolower(codex[i]);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j = 0; j &lt; 26; j++) {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if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(lower[j] == codex[i]) {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 xml:space="preserve">codex[i] = j + 1;  </w:t>
      </w:r>
      <w:r w:rsidRPr="00FC03F0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letter -&gt; code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break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;  </w:t>
      </w:r>
      <w:r w:rsidRPr="00FC03F0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letter found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FC03F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"Enter text: "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ch = getchar();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k = 0;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code = codex[k];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FC03F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"Encoded text: "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while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(ch != </w:t>
      </w:r>
      <w:r w:rsidRPr="00FC03F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'\n'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if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(islower(ch)) {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code_letter(lower, ch, code);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else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if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(isupper(ch)) {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code_letter(upper, ch, code);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else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{  </w:t>
      </w:r>
      <w:r w:rsidRPr="00FC03F0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numbers, space, symbols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putchar(ch);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walk through the codex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k++;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if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(codex[k] == </w:t>
      </w:r>
      <w:r w:rsidRPr="00FC03F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'\0'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>k = 0;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  <w:t>}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code = codex[k];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ch = getchar();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FC03F0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"\n"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return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0;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}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code_letter(</w:t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char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FC03F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arr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[27], </w:t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char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FC03F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ch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, </w:t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FC03F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code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index;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j = 0; j &lt; 26; j++) {  </w:t>
      </w:r>
      <w:r w:rsidRPr="00FC03F0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letter search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if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FC03F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arr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[j] == </w:t>
      </w:r>
      <w:r w:rsidRPr="00FC03F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ch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 xml:space="preserve">index = j + </w:t>
      </w:r>
      <w:r w:rsidRPr="00FC03F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code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if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(index &gt; 25) {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index -= 26;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putchar(</w:t>
      </w:r>
      <w:r w:rsidRPr="00FC03F0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arr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[index]);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FC03F0">
        <w:rPr>
          <w:rFonts w:ascii="Consolas" w:hAnsi="Consolas" w:cs="Consolas"/>
          <w:b/>
          <w:color w:val="0000FF"/>
          <w:sz w:val="24"/>
          <w:szCs w:val="24"/>
          <w:lang w:val="ru-RU" w:eastAsia="ru-RU"/>
        </w:rPr>
        <w:t>break</w:t>
      </w:r>
      <w:r w:rsidRPr="00FC03F0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 xml:space="preserve">;  </w:t>
      </w:r>
      <w:r w:rsidRPr="00FC03F0">
        <w:rPr>
          <w:rFonts w:ascii="Consolas" w:hAnsi="Consolas" w:cs="Consolas"/>
          <w:b/>
          <w:color w:val="008000"/>
          <w:sz w:val="24"/>
          <w:szCs w:val="24"/>
          <w:lang w:val="ru-RU" w:eastAsia="ru-RU"/>
        </w:rPr>
        <w:t>// letter found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</w:r>
      <w:r w:rsidRPr="00FC03F0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  <w:t>}</w:t>
      </w:r>
    </w:p>
    <w:p w:rsidR="00170046" w:rsidRPr="00FC03F0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  <w:t>}</w:t>
      </w:r>
    </w:p>
    <w:p w:rsidR="00170046" w:rsidRDefault="00170046" w:rsidP="00FC03F0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FC03F0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>}</w:t>
      </w:r>
    </w:p>
    <w:p w:rsidR="00170046" w:rsidRPr="00406B13" w:rsidRDefault="00170046" w:rsidP="00334041">
      <w:pPr>
        <w:ind w:left="540" w:hanging="540"/>
        <w:rPr>
          <w:b/>
          <w:sz w:val="24"/>
          <w:szCs w:val="24"/>
          <w:lang w:val="ru-RU"/>
        </w:rPr>
      </w:pPr>
    </w:p>
    <w:p w:rsidR="00170046" w:rsidRPr="00D115BA" w:rsidRDefault="00170046" w:rsidP="007D70AB">
      <w:pPr>
        <w:ind w:firstLine="540"/>
        <w:rPr>
          <w:b/>
          <w:sz w:val="24"/>
          <w:szCs w:val="24"/>
          <w:lang w:val="ru-RU"/>
        </w:rPr>
      </w:pPr>
    </w:p>
    <w:p w:rsidR="00170046" w:rsidRPr="0003368D" w:rsidRDefault="00170046" w:rsidP="007D70AB">
      <w:pPr>
        <w:ind w:firstLine="0"/>
        <w:rPr>
          <w:sz w:val="24"/>
          <w:szCs w:val="24"/>
          <w:lang w:val="en-US"/>
        </w:rPr>
      </w:pPr>
      <w:r w:rsidRPr="00B110FA">
        <w:rPr>
          <w:b/>
          <w:sz w:val="24"/>
          <w:szCs w:val="24"/>
        </w:rPr>
        <w:t>Результати роботи програми (скри</w:t>
      </w:r>
      <w:r>
        <w:rPr>
          <w:b/>
          <w:sz w:val="24"/>
          <w:szCs w:val="24"/>
        </w:rPr>
        <w:t>ншот</w:t>
      </w:r>
      <w:r w:rsidRPr="00B110FA">
        <w:rPr>
          <w:b/>
          <w:sz w:val="24"/>
          <w:szCs w:val="24"/>
        </w:rPr>
        <w:t>):</w:t>
      </w:r>
    </w:p>
    <w:p w:rsidR="00170046" w:rsidRDefault="00170046" w:rsidP="00B110FA">
      <w:pPr>
        <w:rPr>
          <w:sz w:val="24"/>
          <w:szCs w:val="24"/>
        </w:rPr>
      </w:pPr>
    </w:p>
    <w:p w:rsidR="00170046" w:rsidRPr="000A6EC1" w:rsidRDefault="00170046" w:rsidP="00CF4A82">
      <w:pPr>
        <w:ind w:firstLine="0"/>
        <w:jc w:val="center"/>
        <w:rPr>
          <w:sz w:val="24"/>
          <w:szCs w:val="24"/>
          <w:lang w:val="en-US"/>
        </w:rPr>
      </w:pPr>
      <w:r w:rsidRPr="003E4244">
        <w:rPr>
          <w:sz w:val="24"/>
          <w:szCs w:val="24"/>
          <w:lang w:val="en-US"/>
        </w:rPr>
        <w:pict>
          <v:shape id="_x0000_i1026" type="#_x0000_t75" style="width:441.75pt;height:402pt">
            <v:imagedata r:id="rId7" o:title=""/>
          </v:shape>
        </w:pict>
      </w:r>
    </w:p>
    <w:p w:rsidR="00170046" w:rsidRPr="00755DD6" w:rsidRDefault="00170046" w:rsidP="00755DD6">
      <w:pPr>
        <w:ind w:firstLine="0"/>
        <w:rPr>
          <w:b/>
          <w:sz w:val="24"/>
          <w:szCs w:val="24"/>
          <w:lang w:val="en-US"/>
        </w:rPr>
      </w:pPr>
    </w:p>
    <w:p w:rsidR="00170046" w:rsidRPr="00CF4A82" w:rsidRDefault="00170046" w:rsidP="00755DD6">
      <w:pPr>
        <w:spacing w:after="120"/>
        <w:ind w:firstLine="0"/>
        <w:jc w:val="left"/>
        <w:rPr>
          <w:bCs/>
          <w:sz w:val="24"/>
          <w:szCs w:val="24"/>
        </w:rPr>
      </w:pPr>
      <w:r w:rsidRPr="00B110FA">
        <w:rPr>
          <w:b/>
          <w:sz w:val="24"/>
          <w:szCs w:val="24"/>
        </w:rPr>
        <w:t>Завдання №</w:t>
      </w:r>
      <w:r w:rsidRPr="00CF4A82">
        <w:rPr>
          <w:b/>
          <w:sz w:val="24"/>
          <w:szCs w:val="24"/>
          <w:lang w:val="en-US"/>
        </w:rPr>
        <w:t xml:space="preserve"> 3</w:t>
      </w:r>
      <w:r w:rsidRPr="00B110FA">
        <w:rPr>
          <w:b/>
          <w:sz w:val="24"/>
          <w:szCs w:val="24"/>
        </w:rPr>
        <w:t>:</w:t>
      </w:r>
      <w:r w:rsidRPr="000A6EC1">
        <w:t xml:space="preserve"> </w:t>
      </w:r>
      <w:r>
        <w:rPr>
          <w:bCs/>
          <w:sz w:val="24"/>
          <w:szCs w:val="24"/>
          <w:lang w:val="en-US"/>
        </w:rPr>
        <w:t>Шифр “</w:t>
      </w:r>
      <w:r>
        <w:rPr>
          <w:bCs/>
          <w:sz w:val="24"/>
          <w:szCs w:val="24"/>
        </w:rPr>
        <w:t>Сциталь”</w:t>
      </w:r>
    </w:p>
    <w:p w:rsidR="00170046" w:rsidRPr="00B110FA" w:rsidRDefault="00170046" w:rsidP="00C06BCD">
      <w:pPr>
        <w:spacing w:after="240"/>
        <w:ind w:firstLine="0"/>
        <w:rPr>
          <w:b/>
          <w:sz w:val="24"/>
          <w:szCs w:val="24"/>
        </w:rPr>
      </w:pPr>
      <w:r w:rsidRPr="00B110FA">
        <w:rPr>
          <w:b/>
          <w:sz w:val="24"/>
          <w:szCs w:val="24"/>
        </w:rPr>
        <w:t>Код програми: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  <w:r w:rsidRPr="0003368D">
        <w:rPr>
          <w:rFonts w:ascii="Consolas" w:hAnsi="Consolas" w:cs="Consolas"/>
          <w:b/>
          <w:color w:val="808080"/>
          <w:sz w:val="26"/>
          <w:szCs w:val="26"/>
          <w:lang w:val="en-GB" w:eastAsia="ru-RU"/>
        </w:rPr>
        <w:t>#include</w:t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 xml:space="preserve"> </w:t>
      </w:r>
      <w:r w:rsidRPr="0003368D">
        <w:rPr>
          <w:rFonts w:ascii="Consolas" w:hAnsi="Consolas" w:cs="Consolas"/>
          <w:b/>
          <w:color w:val="A31515"/>
          <w:sz w:val="26"/>
          <w:szCs w:val="26"/>
          <w:lang w:val="en-GB" w:eastAsia="ru-RU"/>
        </w:rPr>
        <w:t>&lt;stdio.h&gt;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  <w:r w:rsidRPr="0003368D">
        <w:rPr>
          <w:rFonts w:ascii="Consolas" w:hAnsi="Consolas" w:cs="Consolas"/>
          <w:b/>
          <w:color w:val="808080"/>
          <w:sz w:val="26"/>
          <w:szCs w:val="26"/>
          <w:lang w:val="en-GB" w:eastAsia="ru-RU"/>
        </w:rPr>
        <w:t>#include</w:t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 xml:space="preserve"> </w:t>
      </w:r>
      <w:r w:rsidRPr="0003368D">
        <w:rPr>
          <w:rFonts w:ascii="Consolas" w:hAnsi="Consolas" w:cs="Consolas"/>
          <w:b/>
          <w:color w:val="A31515"/>
          <w:sz w:val="26"/>
          <w:szCs w:val="26"/>
          <w:lang w:val="en-GB" w:eastAsia="ru-RU"/>
        </w:rPr>
        <w:t>&lt;string.h&gt;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  <w:r w:rsidRPr="0003368D">
        <w:rPr>
          <w:rFonts w:ascii="Consolas" w:hAnsi="Consolas" w:cs="Consolas"/>
          <w:b/>
          <w:color w:val="808080"/>
          <w:sz w:val="26"/>
          <w:szCs w:val="26"/>
          <w:lang w:val="en-GB" w:eastAsia="ru-RU"/>
        </w:rPr>
        <w:t>#define</w:t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 xml:space="preserve"> </w:t>
      </w:r>
      <w:r w:rsidRPr="0003368D">
        <w:rPr>
          <w:rFonts w:ascii="Consolas" w:hAnsi="Consolas" w:cs="Consolas"/>
          <w:b/>
          <w:color w:val="6F008A"/>
          <w:sz w:val="26"/>
          <w:szCs w:val="26"/>
          <w:lang w:val="en-GB" w:eastAsia="ru-RU"/>
        </w:rPr>
        <w:t>MAX_LEN</w:t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 xml:space="preserve"> 200  </w:t>
      </w:r>
      <w:r w:rsidRPr="0003368D">
        <w:rPr>
          <w:rFonts w:ascii="Consolas" w:hAnsi="Consolas" w:cs="Consolas"/>
          <w:b/>
          <w:color w:val="008000"/>
          <w:sz w:val="26"/>
          <w:szCs w:val="26"/>
          <w:lang w:val="en-GB" w:eastAsia="ru-RU"/>
        </w:rPr>
        <w:t>// text max length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  <w:r w:rsidRPr="0003368D">
        <w:rPr>
          <w:rFonts w:ascii="Consolas" w:hAnsi="Consolas" w:cs="Consolas"/>
          <w:b/>
          <w:color w:val="0000FF"/>
          <w:sz w:val="26"/>
          <w:szCs w:val="26"/>
          <w:lang w:val="en-GB" w:eastAsia="ru-RU"/>
        </w:rPr>
        <w:t>int</w:t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 xml:space="preserve"> main(</w:t>
      </w:r>
      <w:r w:rsidRPr="0003368D">
        <w:rPr>
          <w:rFonts w:ascii="Consolas" w:hAnsi="Consolas" w:cs="Consolas"/>
          <w:b/>
          <w:color w:val="0000FF"/>
          <w:sz w:val="26"/>
          <w:szCs w:val="26"/>
          <w:lang w:val="en-GB" w:eastAsia="ru-RU"/>
        </w:rPr>
        <w:t>void</w:t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>) {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</w:r>
      <w:r w:rsidRPr="0003368D">
        <w:rPr>
          <w:rFonts w:ascii="Consolas" w:hAnsi="Consolas" w:cs="Consolas"/>
          <w:b/>
          <w:color w:val="0000FF"/>
          <w:sz w:val="26"/>
          <w:szCs w:val="26"/>
          <w:lang w:val="en-GB" w:eastAsia="ru-RU"/>
        </w:rPr>
        <w:t>char</w:t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 xml:space="preserve"> text[</w:t>
      </w:r>
      <w:r w:rsidRPr="0003368D">
        <w:rPr>
          <w:rFonts w:ascii="Consolas" w:hAnsi="Consolas" w:cs="Consolas"/>
          <w:b/>
          <w:color w:val="6F008A"/>
          <w:sz w:val="26"/>
          <w:szCs w:val="26"/>
          <w:lang w:val="en-GB" w:eastAsia="ru-RU"/>
        </w:rPr>
        <w:t>MAX_LEN</w:t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>];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</w:r>
      <w:r w:rsidRPr="0003368D">
        <w:rPr>
          <w:rFonts w:ascii="Consolas" w:hAnsi="Consolas" w:cs="Consolas"/>
          <w:b/>
          <w:color w:val="0000FF"/>
          <w:sz w:val="26"/>
          <w:szCs w:val="26"/>
          <w:lang w:val="en-GB" w:eastAsia="ru-RU"/>
        </w:rPr>
        <w:t>int</w:t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 xml:space="preserve"> d,    </w:t>
      </w:r>
      <w:r w:rsidRPr="0003368D">
        <w:rPr>
          <w:rFonts w:ascii="Consolas" w:hAnsi="Consolas" w:cs="Consolas"/>
          <w:b/>
          <w:color w:val="008000"/>
          <w:sz w:val="26"/>
          <w:szCs w:val="26"/>
          <w:lang w:val="en-GB" w:eastAsia="ru-RU"/>
        </w:rPr>
        <w:t>// diameter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  <w:t xml:space="preserve">len,  </w:t>
      </w:r>
      <w:r w:rsidRPr="0003368D">
        <w:rPr>
          <w:rFonts w:ascii="Consolas" w:hAnsi="Consolas" w:cs="Consolas"/>
          <w:b/>
          <w:color w:val="008000"/>
          <w:sz w:val="26"/>
          <w:szCs w:val="26"/>
          <w:lang w:val="en-GB" w:eastAsia="ru-RU"/>
        </w:rPr>
        <w:t>// text length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  <w:t>index,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  <w:t xml:space="preserve">past = 0; </w:t>
      </w:r>
      <w:r w:rsidRPr="0003368D">
        <w:rPr>
          <w:rFonts w:ascii="Consolas" w:hAnsi="Consolas" w:cs="Consolas"/>
          <w:b/>
          <w:color w:val="008000"/>
          <w:sz w:val="26"/>
          <w:szCs w:val="26"/>
          <w:lang w:val="en-GB" w:eastAsia="ru-RU"/>
        </w:rPr>
        <w:t>// use the past value of the index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  <w:t>printf(</w:t>
      </w:r>
      <w:r w:rsidRPr="0003368D">
        <w:rPr>
          <w:rFonts w:ascii="Consolas" w:hAnsi="Consolas" w:cs="Consolas"/>
          <w:b/>
          <w:color w:val="A31515"/>
          <w:sz w:val="26"/>
          <w:szCs w:val="26"/>
          <w:lang w:val="en-GB" w:eastAsia="ru-RU"/>
        </w:rPr>
        <w:t>"Enter diameter: "</w:t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>);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  <w:t>scanf(</w:t>
      </w:r>
      <w:r w:rsidRPr="0003368D">
        <w:rPr>
          <w:rFonts w:ascii="Consolas" w:hAnsi="Consolas" w:cs="Consolas"/>
          <w:b/>
          <w:color w:val="A31515"/>
          <w:sz w:val="26"/>
          <w:szCs w:val="26"/>
          <w:lang w:val="en-GB" w:eastAsia="ru-RU"/>
        </w:rPr>
        <w:t>"%d"</w:t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>, &amp;d);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  <w:t xml:space="preserve">getchar();  </w:t>
      </w:r>
      <w:r w:rsidRPr="0003368D">
        <w:rPr>
          <w:rFonts w:ascii="Consolas" w:hAnsi="Consolas" w:cs="Consolas"/>
          <w:b/>
          <w:color w:val="008000"/>
          <w:sz w:val="26"/>
          <w:szCs w:val="26"/>
          <w:lang w:val="en-GB" w:eastAsia="ru-RU"/>
        </w:rPr>
        <w:t>// pass '\n'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  <w:t>printf(</w:t>
      </w:r>
      <w:r w:rsidRPr="0003368D">
        <w:rPr>
          <w:rFonts w:ascii="Consolas" w:hAnsi="Consolas" w:cs="Consolas"/>
          <w:b/>
          <w:color w:val="A31515"/>
          <w:sz w:val="26"/>
          <w:szCs w:val="26"/>
          <w:lang w:val="en-GB" w:eastAsia="ru-RU"/>
        </w:rPr>
        <w:t>"Enter text: "</w:t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>);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  <w:t>scanf(</w:t>
      </w:r>
      <w:r w:rsidRPr="0003368D">
        <w:rPr>
          <w:rFonts w:ascii="Consolas" w:hAnsi="Consolas" w:cs="Consolas"/>
          <w:b/>
          <w:color w:val="A31515"/>
          <w:sz w:val="26"/>
          <w:szCs w:val="26"/>
          <w:lang w:val="en-GB" w:eastAsia="ru-RU"/>
        </w:rPr>
        <w:t>"%[^\n]"</w:t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>, text);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  <w:t>len = strlen(text);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</w:r>
      <w:r w:rsidRPr="0003368D">
        <w:rPr>
          <w:rFonts w:ascii="Consolas" w:hAnsi="Consolas" w:cs="Consolas"/>
          <w:b/>
          <w:color w:val="0000FF"/>
          <w:sz w:val="26"/>
          <w:szCs w:val="26"/>
          <w:lang w:val="en-GB" w:eastAsia="ru-RU"/>
        </w:rPr>
        <w:t>char</w:t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 xml:space="preserve"> code_text[len + 1];  </w:t>
      </w:r>
      <w:r w:rsidRPr="0003368D">
        <w:rPr>
          <w:rFonts w:ascii="Consolas" w:hAnsi="Consolas" w:cs="Consolas"/>
          <w:b/>
          <w:color w:val="008000"/>
          <w:sz w:val="26"/>
          <w:szCs w:val="26"/>
          <w:lang w:val="en-GB" w:eastAsia="ru-RU"/>
        </w:rPr>
        <w:t>// with '\0'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</w:r>
      <w:r w:rsidRPr="0003368D">
        <w:rPr>
          <w:rFonts w:ascii="Consolas" w:hAnsi="Consolas" w:cs="Consolas"/>
          <w:b/>
          <w:color w:val="008000"/>
          <w:sz w:val="26"/>
          <w:szCs w:val="26"/>
          <w:lang w:val="en-GB" w:eastAsia="ru-RU"/>
        </w:rPr>
        <w:t>// fill the code_text with null characters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</w:r>
      <w:r w:rsidRPr="0003368D">
        <w:rPr>
          <w:rFonts w:ascii="Consolas" w:hAnsi="Consolas" w:cs="Consolas"/>
          <w:b/>
          <w:color w:val="0000FF"/>
          <w:sz w:val="26"/>
          <w:szCs w:val="26"/>
          <w:lang w:val="en-GB" w:eastAsia="ru-RU"/>
        </w:rPr>
        <w:t>for</w:t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 xml:space="preserve"> (</w:t>
      </w:r>
      <w:r w:rsidRPr="0003368D">
        <w:rPr>
          <w:rFonts w:ascii="Consolas" w:hAnsi="Consolas" w:cs="Consolas"/>
          <w:b/>
          <w:color w:val="0000FF"/>
          <w:sz w:val="26"/>
          <w:szCs w:val="26"/>
          <w:lang w:val="en-GB" w:eastAsia="ru-RU"/>
        </w:rPr>
        <w:t>int</w:t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 xml:space="preserve"> i = 0; i &lt; len; i++)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  <w:t xml:space="preserve">code_text[i] = </w:t>
      </w:r>
      <w:r w:rsidRPr="0003368D">
        <w:rPr>
          <w:rFonts w:ascii="Consolas" w:hAnsi="Consolas" w:cs="Consolas"/>
          <w:b/>
          <w:color w:val="A31515"/>
          <w:sz w:val="26"/>
          <w:szCs w:val="26"/>
          <w:lang w:val="en-GB" w:eastAsia="ru-RU"/>
        </w:rPr>
        <w:t>'\0'</w:t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>;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</w:r>
      <w:r w:rsidRPr="0003368D">
        <w:rPr>
          <w:rFonts w:ascii="Consolas" w:hAnsi="Consolas" w:cs="Consolas"/>
          <w:b/>
          <w:color w:val="0000FF"/>
          <w:sz w:val="26"/>
          <w:szCs w:val="26"/>
          <w:lang w:val="en-GB" w:eastAsia="ru-RU"/>
        </w:rPr>
        <w:t>for</w:t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 xml:space="preserve"> (</w:t>
      </w:r>
      <w:r w:rsidRPr="0003368D">
        <w:rPr>
          <w:rFonts w:ascii="Consolas" w:hAnsi="Consolas" w:cs="Consolas"/>
          <w:b/>
          <w:color w:val="0000FF"/>
          <w:sz w:val="26"/>
          <w:szCs w:val="26"/>
          <w:lang w:val="en-GB" w:eastAsia="ru-RU"/>
        </w:rPr>
        <w:t>int</w:t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 xml:space="preserve"> k = 0; k &lt; len; k++) {  </w:t>
      </w:r>
      <w:r w:rsidRPr="0003368D">
        <w:rPr>
          <w:rFonts w:ascii="Consolas" w:hAnsi="Consolas" w:cs="Consolas"/>
          <w:b/>
          <w:color w:val="008000"/>
          <w:sz w:val="26"/>
          <w:szCs w:val="26"/>
          <w:lang w:val="en-GB" w:eastAsia="ru-RU"/>
        </w:rPr>
        <w:t>// move all characters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  <w:t>index = past + d;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</w:r>
      <w:r w:rsidRPr="0003368D">
        <w:rPr>
          <w:rFonts w:ascii="Consolas" w:hAnsi="Consolas" w:cs="Consolas"/>
          <w:b/>
          <w:color w:val="0000FF"/>
          <w:sz w:val="26"/>
          <w:szCs w:val="26"/>
          <w:lang w:val="en-GB" w:eastAsia="ru-RU"/>
        </w:rPr>
        <w:t>if</w:t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 xml:space="preserve"> (index &gt;= len)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  <w:t>index -= len;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</w:r>
      <w:r w:rsidRPr="0003368D">
        <w:rPr>
          <w:rFonts w:ascii="Consolas" w:hAnsi="Consolas" w:cs="Consolas"/>
          <w:b/>
          <w:color w:val="0000FF"/>
          <w:sz w:val="26"/>
          <w:szCs w:val="26"/>
          <w:lang w:val="en-GB" w:eastAsia="ru-RU"/>
        </w:rPr>
        <w:t>while</w:t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 xml:space="preserve"> (code_text[index] != </w:t>
      </w:r>
      <w:r w:rsidRPr="0003368D">
        <w:rPr>
          <w:rFonts w:ascii="Consolas" w:hAnsi="Consolas" w:cs="Consolas"/>
          <w:b/>
          <w:color w:val="A31515"/>
          <w:sz w:val="26"/>
          <w:szCs w:val="26"/>
          <w:lang w:val="en-GB" w:eastAsia="ru-RU"/>
        </w:rPr>
        <w:t>'\0'</w:t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 xml:space="preserve">) {  </w:t>
      </w:r>
      <w:r w:rsidRPr="0003368D">
        <w:rPr>
          <w:rFonts w:ascii="Consolas" w:hAnsi="Consolas" w:cs="Consolas"/>
          <w:b/>
          <w:color w:val="008000"/>
          <w:sz w:val="26"/>
          <w:szCs w:val="26"/>
          <w:lang w:val="en-GB" w:eastAsia="ru-RU"/>
        </w:rPr>
        <w:t>// meet the used place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  <w:t>index++;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</w:r>
      <w:r w:rsidRPr="0003368D">
        <w:rPr>
          <w:rFonts w:ascii="Consolas" w:hAnsi="Consolas" w:cs="Consolas"/>
          <w:b/>
          <w:color w:val="0000FF"/>
          <w:sz w:val="26"/>
          <w:szCs w:val="26"/>
          <w:lang w:val="en-GB" w:eastAsia="ru-RU"/>
        </w:rPr>
        <w:t>if</w:t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 xml:space="preserve"> (index &gt;= len)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  <w:t>index -= len;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  <w:t>}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  <w:t>code_text[index] = text[k];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ru-RU" w:eastAsia="ru-RU"/>
        </w:rPr>
      </w:pP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</w:r>
      <w:r w:rsidRPr="0003368D">
        <w:rPr>
          <w:rFonts w:ascii="Consolas" w:hAnsi="Consolas" w:cs="Consolas"/>
          <w:b/>
          <w:color w:val="000000"/>
          <w:sz w:val="26"/>
          <w:szCs w:val="26"/>
          <w:lang w:val="ru-RU" w:eastAsia="ru-RU"/>
        </w:rPr>
        <w:t>past = index;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ru-RU" w:eastAsia="ru-RU"/>
        </w:rPr>
      </w:pP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  <w:r w:rsidRPr="0003368D">
        <w:rPr>
          <w:rFonts w:ascii="Consolas" w:hAnsi="Consolas" w:cs="Consolas"/>
          <w:b/>
          <w:color w:val="000000"/>
          <w:sz w:val="26"/>
          <w:szCs w:val="26"/>
          <w:lang w:val="ru-RU" w:eastAsia="ru-RU"/>
        </w:rPr>
        <w:tab/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>}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  <w:t xml:space="preserve">code_text[len] = </w:t>
      </w:r>
      <w:r w:rsidRPr="0003368D">
        <w:rPr>
          <w:rFonts w:ascii="Consolas" w:hAnsi="Consolas" w:cs="Consolas"/>
          <w:b/>
          <w:color w:val="A31515"/>
          <w:sz w:val="26"/>
          <w:szCs w:val="26"/>
          <w:lang w:val="en-GB" w:eastAsia="ru-RU"/>
        </w:rPr>
        <w:t>'\0'</w:t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>;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</w:pP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  <w:t>printf(</w:t>
      </w:r>
      <w:r w:rsidRPr="0003368D">
        <w:rPr>
          <w:rFonts w:ascii="Consolas" w:hAnsi="Consolas" w:cs="Consolas"/>
          <w:b/>
          <w:color w:val="A31515"/>
          <w:sz w:val="26"/>
          <w:szCs w:val="26"/>
          <w:lang w:val="en-GB" w:eastAsia="ru-RU"/>
        </w:rPr>
        <w:t>"Encoded text: %s\n"</w:t>
      </w: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>, code_text);</w:t>
      </w:r>
    </w:p>
    <w:p w:rsidR="00170046" w:rsidRPr="0003368D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6"/>
          <w:szCs w:val="26"/>
          <w:lang w:val="ru-RU" w:eastAsia="ru-RU"/>
        </w:rPr>
      </w:pPr>
      <w:r w:rsidRPr="0003368D">
        <w:rPr>
          <w:rFonts w:ascii="Consolas" w:hAnsi="Consolas" w:cs="Consolas"/>
          <w:b/>
          <w:color w:val="000000"/>
          <w:sz w:val="26"/>
          <w:szCs w:val="26"/>
          <w:lang w:val="en-GB" w:eastAsia="ru-RU"/>
        </w:rPr>
        <w:tab/>
      </w:r>
      <w:r w:rsidRPr="0003368D">
        <w:rPr>
          <w:rFonts w:ascii="Consolas" w:hAnsi="Consolas" w:cs="Consolas"/>
          <w:b/>
          <w:color w:val="0000FF"/>
          <w:sz w:val="26"/>
          <w:szCs w:val="26"/>
          <w:lang w:val="ru-RU" w:eastAsia="ru-RU"/>
        </w:rPr>
        <w:t>return</w:t>
      </w:r>
      <w:r w:rsidRPr="0003368D">
        <w:rPr>
          <w:rFonts w:ascii="Consolas" w:hAnsi="Consolas" w:cs="Consolas"/>
          <w:b/>
          <w:color w:val="000000"/>
          <w:sz w:val="26"/>
          <w:szCs w:val="26"/>
          <w:lang w:val="ru-RU" w:eastAsia="ru-RU"/>
        </w:rPr>
        <w:t xml:space="preserve"> 0;</w:t>
      </w:r>
    </w:p>
    <w:p w:rsidR="00170046" w:rsidRDefault="00170046" w:rsidP="0003368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ru-RU"/>
        </w:rPr>
      </w:pPr>
      <w:r w:rsidRPr="0003368D">
        <w:rPr>
          <w:rFonts w:ascii="Consolas" w:hAnsi="Consolas" w:cs="Consolas"/>
          <w:b/>
          <w:color w:val="000000"/>
          <w:sz w:val="26"/>
          <w:szCs w:val="26"/>
          <w:lang w:val="ru-RU" w:eastAsia="ru-RU"/>
        </w:rPr>
        <w:t>}</w:t>
      </w:r>
    </w:p>
    <w:p w:rsidR="00170046" w:rsidRPr="00CF4A82" w:rsidRDefault="00170046" w:rsidP="00CF4A82">
      <w:pPr>
        <w:spacing w:after="240"/>
        <w:ind w:firstLine="0"/>
        <w:rPr>
          <w:rFonts w:ascii="Consolas" w:hAnsi="Consolas" w:cs="Consolas"/>
          <w:b/>
          <w:color w:val="000000"/>
          <w:sz w:val="26"/>
          <w:szCs w:val="26"/>
          <w:lang w:val="ru-RU" w:eastAsia="ru-RU"/>
        </w:rPr>
      </w:pPr>
    </w:p>
    <w:p w:rsidR="00170046" w:rsidRPr="00FC03F0" w:rsidRDefault="00170046" w:rsidP="00C06BCD">
      <w:pPr>
        <w:spacing w:after="240"/>
        <w:ind w:firstLine="0"/>
        <w:rPr>
          <w:b/>
          <w:sz w:val="24"/>
          <w:szCs w:val="24"/>
          <w:lang w:val="ru-RU"/>
        </w:rPr>
      </w:pPr>
      <w:r>
        <w:rPr>
          <w:b/>
          <w:sz w:val="24"/>
          <w:szCs w:val="24"/>
        </w:rPr>
        <w:br w:type="page"/>
      </w:r>
      <w:r w:rsidRPr="00B110FA">
        <w:rPr>
          <w:b/>
          <w:sz w:val="24"/>
          <w:szCs w:val="24"/>
        </w:rPr>
        <w:t>Резул</w:t>
      </w:r>
      <w:r>
        <w:rPr>
          <w:b/>
          <w:sz w:val="24"/>
          <w:szCs w:val="24"/>
        </w:rPr>
        <w:t>ьтати роботи програми</w:t>
      </w:r>
      <w:r w:rsidRPr="00B110FA">
        <w:rPr>
          <w:b/>
          <w:sz w:val="24"/>
          <w:szCs w:val="24"/>
        </w:rPr>
        <w:t>:</w:t>
      </w:r>
    </w:p>
    <w:p w:rsidR="00170046" w:rsidRPr="00755DD6" w:rsidRDefault="00170046" w:rsidP="00755DD6">
      <w:pPr>
        <w:spacing w:after="240"/>
        <w:ind w:firstLine="0"/>
        <w:jc w:val="center"/>
        <w:rPr>
          <w:b/>
          <w:sz w:val="24"/>
          <w:szCs w:val="24"/>
          <w:lang w:val="en-US"/>
        </w:rPr>
      </w:pPr>
      <w:r w:rsidRPr="003E4244">
        <w:rPr>
          <w:b/>
          <w:sz w:val="24"/>
          <w:szCs w:val="24"/>
          <w:lang w:val="en-US"/>
        </w:rPr>
        <w:pict>
          <v:shape id="_x0000_i1027" type="#_x0000_t75" style="width:455.25pt;height:416.25pt">
            <v:imagedata r:id="rId8" o:title=""/>
          </v:shape>
        </w:pict>
      </w:r>
    </w:p>
    <w:p w:rsidR="00170046" w:rsidRDefault="00170046" w:rsidP="0003368D">
      <w:pPr>
        <w:spacing w:before="240" w:after="120"/>
        <w:ind w:firstLine="0"/>
        <w:jc w:val="left"/>
        <w:rPr>
          <w:bCs/>
          <w:sz w:val="24"/>
          <w:szCs w:val="24"/>
          <w:lang w:val="en-US"/>
        </w:rPr>
      </w:pPr>
      <w:r>
        <w:rPr>
          <w:b/>
          <w:sz w:val="24"/>
          <w:szCs w:val="24"/>
        </w:rPr>
        <w:br w:type="page"/>
      </w:r>
      <w:r w:rsidRPr="00B110FA">
        <w:rPr>
          <w:b/>
          <w:sz w:val="24"/>
          <w:szCs w:val="24"/>
        </w:rPr>
        <w:t>Завдання №</w:t>
      </w:r>
      <w:r w:rsidRPr="00D115BA">
        <w:rPr>
          <w:b/>
          <w:sz w:val="24"/>
          <w:szCs w:val="24"/>
        </w:rPr>
        <w:t xml:space="preserve"> 4</w:t>
      </w:r>
      <w:r w:rsidRPr="00B110FA">
        <w:rPr>
          <w:b/>
          <w:sz w:val="24"/>
          <w:szCs w:val="24"/>
        </w:rPr>
        <w:t>:</w:t>
      </w:r>
      <w:r w:rsidRPr="000A6EC1">
        <w:t xml:space="preserve"> </w:t>
      </w:r>
      <w:r w:rsidRPr="0003368D">
        <w:rPr>
          <w:bCs/>
          <w:sz w:val="24"/>
          <w:szCs w:val="24"/>
        </w:rPr>
        <w:t>Напишіть програму, яка зберігатиме дуже довге значення числа.</w:t>
      </w:r>
      <w:r w:rsidRPr="0003368D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</w:rPr>
        <w:t>Наприклад факторіал числа 30.</w:t>
      </w:r>
    </w:p>
    <w:p w:rsidR="00170046" w:rsidRPr="0003368D" w:rsidRDefault="00170046" w:rsidP="0003368D">
      <w:pPr>
        <w:spacing w:before="240" w:after="120"/>
        <w:ind w:firstLine="0"/>
        <w:jc w:val="left"/>
        <w:rPr>
          <w:bCs/>
          <w:sz w:val="24"/>
          <w:szCs w:val="24"/>
        </w:rPr>
      </w:pPr>
      <w:r w:rsidRPr="00B110FA">
        <w:rPr>
          <w:b/>
          <w:sz w:val="24"/>
          <w:szCs w:val="24"/>
        </w:rPr>
        <w:t>Код програми: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#include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AB2AF2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&lt;stdio.h&gt;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#include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AB2AF2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&lt;ctype.h&gt;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AB2AF2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/* isdigit */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#include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AB2AF2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&lt;stdbool.h&gt;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#include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AB2AF2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&lt;time.h&gt;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AB2AF2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/* clock */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808080"/>
          <w:sz w:val="24"/>
          <w:szCs w:val="24"/>
          <w:lang w:val="en-GB" w:eastAsia="ru-RU"/>
        </w:rPr>
        <w:t>#define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AB2AF2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DIMENSION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5  </w:t>
      </w:r>
      <w:r w:rsidRPr="00AB2AF2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the optimal dimension for a factorial from 0 to 10000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main(</w:t>
      </w:r>
      <w:r w:rsidRPr="00AB2AF2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void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 {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num;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AB2AF2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"Enter an integer (from 0 to 10000): "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scanf(</w:t>
      </w:r>
      <w:r w:rsidRPr="00AB2AF2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"%d"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&amp;num);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if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(num &lt; 0) {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puts(</w:t>
      </w:r>
      <w:r w:rsidRPr="00AB2AF2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"Error! Factorial of a negative number doesn't exist."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else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</w:t>
      </w:r>
      <w:r w:rsidRPr="00AB2AF2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if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(num == 0) {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puts(</w:t>
      </w:r>
      <w:r w:rsidRPr="00AB2AF2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"Factorial of 0 = 1"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else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{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double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time = clock();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len = num * </w:t>
      </w:r>
      <w:r w:rsidRPr="00AB2AF2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DIMENSION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;  </w:t>
      </w:r>
      <w:r w:rsidRPr="00AB2AF2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space for digits in the array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arr[len];  </w:t>
      </w:r>
      <w:r w:rsidRPr="00AB2AF2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the array for each individual digit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fill the array with zeros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AB2AF2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i = 0; i &lt; len; i++)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arr[i] = 0;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split number into digits and put in the array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copy_num = num;  </w:t>
      </w:r>
      <w:r w:rsidRPr="00AB2AF2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num will be changed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AB2AF2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p = len - 1; num; p--) {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arr[p] = num % 10;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num /= 10;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multiplication in a column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AB2AF2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curr_num = copy_num - 1; curr_num &gt; 1; curr_num--) {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product, whole = 0, rest;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AB2AF2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j = len - 1; j &gt; 0; j--) {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product = curr_num * arr[j] + whole;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whole = product / 10;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rest = product % 10;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arr[j] = rest;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print the result without zeros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AB2AF2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"Factorial of %d = "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copy_num);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bool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first_natural = </w:t>
      </w:r>
      <w:r w:rsidRPr="00AB2AF2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false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;  </w:t>
      </w:r>
      <w:r w:rsidRPr="00AB2AF2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met not zero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for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</w:t>
      </w:r>
      <w:r w:rsidRPr="00AB2AF2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int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k = 0; k &lt; len; k++) {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if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(arr[k] != 0 &amp;&amp; !first_natural) {  </w:t>
      </w:r>
      <w:r w:rsidRPr="00AB2AF2">
        <w:rPr>
          <w:rFonts w:ascii="Consolas" w:hAnsi="Consolas" w:cs="Consolas"/>
          <w:b/>
          <w:color w:val="008000"/>
          <w:sz w:val="24"/>
          <w:szCs w:val="24"/>
          <w:lang w:val="en-GB" w:eastAsia="ru-RU"/>
        </w:rPr>
        <w:t>// meet first not zero digit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 xml:space="preserve">first_natural = </w:t>
      </w:r>
      <w:r w:rsidRPr="00AB2AF2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true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;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if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 (first_natural) {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AB2AF2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"%d"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arr[k]);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}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AB2AF2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"\n"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  <w:t>printf(</w:t>
      </w:r>
      <w:r w:rsidRPr="00AB2AF2">
        <w:rPr>
          <w:rFonts w:ascii="Consolas" w:hAnsi="Consolas" w:cs="Consolas"/>
          <w:b/>
          <w:color w:val="A31515"/>
          <w:sz w:val="24"/>
          <w:szCs w:val="24"/>
          <w:lang w:val="en-GB" w:eastAsia="ru-RU"/>
        </w:rPr>
        <w:t>"Time: %.4lf sec\n"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, (</w:t>
      </w:r>
      <w:r w:rsidRPr="00AB2AF2">
        <w:rPr>
          <w:rFonts w:ascii="Consolas" w:hAnsi="Consolas" w:cs="Consolas"/>
          <w:b/>
          <w:color w:val="0000FF"/>
          <w:sz w:val="24"/>
          <w:szCs w:val="24"/>
          <w:lang w:val="en-GB" w:eastAsia="ru-RU"/>
        </w:rPr>
        <w:t>double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 xml:space="preserve">)(clock() - time) / </w:t>
      </w:r>
      <w:r w:rsidRPr="00AB2AF2">
        <w:rPr>
          <w:rFonts w:ascii="Consolas" w:hAnsi="Consolas" w:cs="Consolas"/>
          <w:b/>
          <w:color w:val="6F008A"/>
          <w:sz w:val="24"/>
          <w:szCs w:val="24"/>
          <w:lang w:val="en-GB" w:eastAsia="ru-RU"/>
        </w:rPr>
        <w:t>CLOCKS_PER_SEC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>);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en-GB" w:eastAsia="ru-RU"/>
        </w:rPr>
        <w:tab/>
      </w:r>
      <w:r w:rsidRPr="00AB2AF2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>}</w:t>
      </w:r>
    </w:p>
    <w:p w:rsidR="00170046" w:rsidRPr="00AB2AF2" w:rsidRDefault="00170046" w:rsidP="00AB2A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ab/>
      </w:r>
      <w:r w:rsidRPr="00AB2AF2">
        <w:rPr>
          <w:rFonts w:ascii="Consolas" w:hAnsi="Consolas" w:cs="Consolas"/>
          <w:b/>
          <w:color w:val="0000FF"/>
          <w:sz w:val="24"/>
          <w:szCs w:val="24"/>
          <w:lang w:val="ru-RU" w:eastAsia="ru-RU"/>
        </w:rPr>
        <w:t>return</w:t>
      </w:r>
      <w:r w:rsidRPr="00AB2AF2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 xml:space="preserve"> 0;</w:t>
      </w:r>
    </w:p>
    <w:p w:rsidR="00170046" w:rsidRPr="00AB2AF2" w:rsidRDefault="00170046" w:rsidP="00AB2AF2">
      <w:pPr>
        <w:autoSpaceDE w:val="0"/>
        <w:autoSpaceDN w:val="0"/>
        <w:adjustRightInd w:val="0"/>
        <w:spacing w:after="120"/>
        <w:ind w:firstLine="0"/>
        <w:jc w:val="left"/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</w:pPr>
      <w:r w:rsidRPr="00AB2AF2">
        <w:rPr>
          <w:rFonts w:ascii="Consolas" w:hAnsi="Consolas" w:cs="Consolas"/>
          <w:b/>
          <w:color w:val="000000"/>
          <w:sz w:val="24"/>
          <w:szCs w:val="24"/>
          <w:lang w:val="ru-RU" w:eastAsia="ru-RU"/>
        </w:rPr>
        <w:t>}</w:t>
      </w:r>
    </w:p>
    <w:p w:rsidR="00170046" w:rsidRPr="00AB2AF2" w:rsidRDefault="00170046" w:rsidP="00AB2AF2">
      <w:pPr>
        <w:spacing w:after="240"/>
        <w:ind w:firstLine="0"/>
        <w:rPr>
          <w:b/>
          <w:sz w:val="24"/>
          <w:szCs w:val="24"/>
          <w:lang w:val="ru-RU"/>
        </w:rPr>
      </w:pPr>
      <w:r w:rsidRPr="00B110FA">
        <w:rPr>
          <w:b/>
          <w:sz w:val="24"/>
          <w:szCs w:val="24"/>
        </w:rPr>
        <w:t>Резул</w:t>
      </w:r>
      <w:r>
        <w:rPr>
          <w:b/>
          <w:sz w:val="24"/>
          <w:szCs w:val="24"/>
        </w:rPr>
        <w:t>ьтати роботи програми (скриншот</w:t>
      </w:r>
      <w:r w:rsidRPr="00AB2AF2">
        <w:rPr>
          <w:b/>
          <w:sz w:val="24"/>
          <w:szCs w:val="24"/>
          <w:lang w:val="ru-RU"/>
        </w:rPr>
        <w:t>и</w:t>
      </w:r>
      <w:r w:rsidRPr="00B110FA">
        <w:rPr>
          <w:b/>
          <w:sz w:val="24"/>
          <w:szCs w:val="24"/>
        </w:rPr>
        <w:t>):</w:t>
      </w:r>
    </w:p>
    <w:p w:rsidR="00170046" w:rsidRDefault="00170046" w:rsidP="00AB2AF2">
      <w:pPr>
        <w:spacing w:after="240"/>
        <w:ind w:firstLine="0"/>
        <w:jc w:val="center"/>
        <w:rPr>
          <w:b/>
          <w:sz w:val="24"/>
          <w:szCs w:val="24"/>
          <w:lang w:val="en-US"/>
        </w:rPr>
      </w:pPr>
      <w:r w:rsidRPr="003E4244">
        <w:rPr>
          <w:b/>
          <w:sz w:val="24"/>
          <w:szCs w:val="24"/>
          <w:lang w:val="ru-RU"/>
        </w:rPr>
        <w:pict>
          <v:shape id="_x0000_i1028" type="#_x0000_t75" style="width:336.75pt;height:308.25pt">
            <v:imagedata r:id="rId9" o:title=""/>
          </v:shape>
        </w:pict>
      </w:r>
    </w:p>
    <w:p w:rsidR="00170046" w:rsidRDefault="00170046" w:rsidP="00AB2AF2">
      <w:pPr>
        <w:spacing w:after="240"/>
        <w:ind w:firstLine="0"/>
        <w:jc w:val="center"/>
        <w:rPr>
          <w:b/>
          <w:sz w:val="24"/>
          <w:szCs w:val="24"/>
          <w:lang w:val="en-US"/>
        </w:rPr>
      </w:pPr>
      <w:r w:rsidRPr="003E4244">
        <w:rPr>
          <w:b/>
          <w:sz w:val="24"/>
          <w:szCs w:val="24"/>
          <w:lang w:val="en-US"/>
        </w:rPr>
        <w:pict>
          <v:shape id="_x0000_i1029" type="#_x0000_t75" style="width:474.75pt;height:228pt">
            <v:imagedata r:id="rId10" o:title=""/>
          </v:shape>
        </w:pict>
      </w:r>
    </w:p>
    <w:p w:rsidR="00170046" w:rsidRDefault="00170046" w:rsidP="00AB2AF2">
      <w:pPr>
        <w:spacing w:after="240"/>
        <w:ind w:firstLine="0"/>
        <w:jc w:val="center"/>
        <w:rPr>
          <w:b/>
          <w:sz w:val="24"/>
          <w:szCs w:val="24"/>
        </w:rPr>
      </w:pPr>
      <w:r w:rsidRPr="003E4244">
        <w:rPr>
          <w:b/>
          <w:sz w:val="24"/>
          <w:szCs w:val="24"/>
          <w:lang w:val="en-US"/>
        </w:rPr>
        <w:pict>
          <v:shape id="_x0000_i1030" type="#_x0000_t75" style="width:474.75pt;height:228pt">
            <v:imagedata r:id="rId11" o:title=""/>
          </v:shape>
        </w:pict>
      </w:r>
    </w:p>
    <w:p w:rsidR="00170046" w:rsidRPr="00896BAB" w:rsidRDefault="00170046" w:rsidP="00AB2AF2">
      <w:pPr>
        <w:spacing w:after="240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…</w:t>
      </w:r>
    </w:p>
    <w:p w:rsidR="00170046" w:rsidRPr="00AB2AF2" w:rsidRDefault="00170046" w:rsidP="00AB2AF2">
      <w:pPr>
        <w:spacing w:after="240"/>
        <w:ind w:firstLine="0"/>
        <w:jc w:val="center"/>
        <w:rPr>
          <w:b/>
          <w:sz w:val="24"/>
          <w:szCs w:val="24"/>
          <w:lang w:val="en-US"/>
        </w:rPr>
      </w:pPr>
      <w:r w:rsidRPr="003E4244">
        <w:rPr>
          <w:b/>
          <w:sz w:val="24"/>
          <w:szCs w:val="24"/>
          <w:lang w:val="en-US"/>
        </w:rPr>
        <w:pict>
          <v:shape id="_x0000_i1031" type="#_x0000_t75" style="width:474.75pt;height:87pt">
            <v:imagedata r:id="rId12" o:title=""/>
          </v:shape>
        </w:pict>
      </w:r>
    </w:p>
    <w:p w:rsidR="00170046" w:rsidRPr="00BB45F6" w:rsidRDefault="00170046" w:rsidP="008870C4">
      <w:pPr>
        <w:ind w:firstLine="0"/>
        <w:rPr>
          <w:szCs w:val="28"/>
          <w:lang w:val="ru-RU"/>
        </w:rPr>
      </w:pPr>
      <w:r w:rsidRPr="00BB45F6">
        <w:rPr>
          <w:b/>
          <w:szCs w:val="28"/>
          <w:lang w:val="ru-RU"/>
        </w:rPr>
        <w:t>Коментар:</w:t>
      </w:r>
    </w:p>
    <w:p w:rsidR="00170046" w:rsidRDefault="00170046" w:rsidP="00BB45F6">
      <w:pPr>
        <w:ind w:firstLine="0"/>
        <w:jc w:val="left"/>
        <w:rPr>
          <w:sz w:val="20"/>
          <w:szCs w:val="20"/>
        </w:rPr>
      </w:pPr>
      <w:r>
        <w:rPr>
          <w:szCs w:val="28"/>
        </w:rPr>
        <w:t xml:space="preserve">Обчислений 1 000! джерело: </w:t>
      </w:r>
      <w:hyperlink r:id="rId13" w:history="1">
        <w:r w:rsidRPr="00E243D2">
          <w:rPr>
            <w:rStyle w:val="Hyperlink"/>
            <w:sz w:val="20"/>
            <w:szCs w:val="20"/>
          </w:rPr>
          <w:t>https://hi-news.ru/wp-content/uploads/2016/11/0-1j7qXnaj5JqMK78l-.jpg</w:t>
        </w:r>
      </w:hyperlink>
    </w:p>
    <w:p w:rsidR="00170046" w:rsidRDefault="00170046" w:rsidP="00BB45F6">
      <w:pPr>
        <w:ind w:firstLine="0"/>
        <w:jc w:val="left"/>
        <w:rPr>
          <w:sz w:val="16"/>
          <w:szCs w:val="16"/>
        </w:rPr>
      </w:pPr>
      <w:r>
        <w:rPr>
          <w:szCs w:val="28"/>
        </w:rPr>
        <w:t xml:space="preserve">Обчислений 10 000! </w:t>
      </w:r>
      <w:hyperlink r:id="rId14" w:history="1">
        <w:r w:rsidRPr="003121C6">
          <w:rPr>
            <w:rStyle w:val="Hyperlink"/>
            <w:sz w:val="14"/>
            <w:szCs w:val="14"/>
          </w:rPr>
          <w:t>https://image.winudf.com/v2/image/Y29tLmhtcHJvZHVjdGlvbnMuZmFjdG9yaWFsX3NjcmVlbl8wX3I1cGFvaXIx/screen-0.jpg?fakeurl=1&amp;type=.jpg</w:t>
        </w:r>
      </w:hyperlink>
    </w:p>
    <w:p w:rsidR="00170046" w:rsidRPr="00AB2AF2" w:rsidRDefault="00170046" w:rsidP="00BB45F6">
      <w:pPr>
        <w:ind w:firstLine="0"/>
        <w:jc w:val="left"/>
        <w:rPr>
          <w:szCs w:val="28"/>
        </w:rPr>
      </w:pPr>
      <w:r>
        <w:rPr>
          <w:szCs w:val="28"/>
        </w:rPr>
        <w:t>Даний алгоритм має малу часову складність</w:t>
      </w:r>
      <w:r>
        <w:rPr>
          <w:szCs w:val="28"/>
          <w:lang w:val="ru-RU"/>
        </w:rPr>
        <w:t xml:space="preserve"> (</w:t>
      </w:r>
      <w:r w:rsidRPr="00AB2AF2">
        <w:rPr>
          <w:szCs w:val="28"/>
          <w:lang w:val="ru-RU"/>
        </w:rPr>
        <w:t>час виконання виводиться у кінці</w:t>
      </w:r>
      <w:r>
        <w:rPr>
          <w:szCs w:val="28"/>
          <w:lang w:val="ru-RU"/>
        </w:rPr>
        <w:t>). Попередження про величину числа до 10 000 – умовне, програма може обчислити і більше.</w:t>
      </w:r>
    </w:p>
    <w:sectPr w:rsidR="00170046" w:rsidRPr="00AB2AF2" w:rsidSect="00B110FA">
      <w:headerReference w:type="default" r:id="rId15"/>
      <w:pgSz w:w="11906" w:h="16838"/>
      <w:pgMar w:top="1560" w:right="1134" w:bottom="1134" w:left="1134" w:header="284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046" w:rsidRDefault="00170046" w:rsidP="00F118BF">
      <w:r>
        <w:separator/>
      </w:r>
    </w:p>
  </w:endnote>
  <w:endnote w:type="continuationSeparator" w:id="0">
    <w:p w:rsidR="00170046" w:rsidRDefault="00170046" w:rsidP="00F118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046" w:rsidRDefault="00170046" w:rsidP="00F118BF">
      <w:r>
        <w:separator/>
      </w:r>
    </w:p>
  </w:footnote>
  <w:footnote w:type="continuationSeparator" w:id="0">
    <w:p w:rsidR="00170046" w:rsidRDefault="00170046" w:rsidP="00F118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046" w:rsidRDefault="00170046" w:rsidP="00F118BF">
    <w:pPr>
      <w:pStyle w:val="Header"/>
      <w:ind w:firstLine="0"/>
      <w:jc w:val="right"/>
      <w:rPr>
        <w:sz w:val="20"/>
        <w:szCs w:val="20"/>
      </w:rPr>
    </w:pPr>
  </w:p>
  <w:p w:rsidR="00170046" w:rsidRPr="00B110FA" w:rsidRDefault="00170046" w:rsidP="00D9217D">
    <w:pPr>
      <w:pStyle w:val="Header"/>
      <w:ind w:firstLine="0"/>
      <w:jc w:val="right"/>
      <w:rPr>
        <w:sz w:val="24"/>
        <w:szCs w:val="24"/>
      </w:rPr>
    </w:pPr>
    <w:r w:rsidRPr="00B110FA">
      <w:rPr>
        <w:sz w:val="24"/>
        <w:szCs w:val="24"/>
      </w:rPr>
      <w:t>кафедра АПЕПС, ТЕФ</w:t>
    </w:r>
  </w:p>
  <w:p w:rsidR="00170046" w:rsidRDefault="00170046" w:rsidP="00D9217D">
    <w:pPr>
      <w:pStyle w:val="Header"/>
      <w:ind w:firstLine="0"/>
      <w:jc w:val="right"/>
      <w:rPr>
        <w:sz w:val="24"/>
        <w:szCs w:val="24"/>
      </w:rPr>
    </w:pPr>
    <w:r w:rsidRPr="00B110FA">
      <w:rPr>
        <w:sz w:val="24"/>
        <w:szCs w:val="24"/>
      </w:rPr>
      <w:t xml:space="preserve">група </w:t>
    </w:r>
    <w:r>
      <w:rPr>
        <w:sz w:val="24"/>
        <w:szCs w:val="24"/>
      </w:rPr>
      <w:t>ТВ-01</w:t>
    </w:r>
    <w:r w:rsidRPr="00B110FA">
      <w:rPr>
        <w:sz w:val="24"/>
        <w:szCs w:val="24"/>
      </w:rPr>
      <w:t xml:space="preserve">, </w:t>
    </w:r>
    <w:r>
      <w:rPr>
        <w:sz w:val="24"/>
        <w:szCs w:val="24"/>
      </w:rPr>
      <w:t>Школенко</w:t>
    </w:r>
    <w:r w:rsidRPr="00B110FA">
      <w:rPr>
        <w:sz w:val="24"/>
        <w:szCs w:val="24"/>
      </w:rPr>
      <w:t xml:space="preserve"> </w:t>
    </w:r>
    <w:r>
      <w:rPr>
        <w:sz w:val="24"/>
        <w:szCs w:val="24"/>
      </w:rPr>
      <w:t>Д. І.</w:t>
    </w:r>
  </w:p>
  <w:p w:rsidR="00170046" w:rsidRPr="00B110FA" w:rsidRDefault="00170046" w:rsidP="00D9217D">
    <w:pPr>
      <w:pStyle w:val="Header"/>
      <w:ind w:firstLine="0"/>
      <w:jc w:val="right"/>
      <w:rPr>
        <w:sz w:val="24"/>
        <w:szCs w:val="24"/>
      </w:rPr>
    </w:pPr>
    <w:r>
      <w:rPr>
        <w:sz w:val="24"/>
        <w:szCs w:val="24"/>
      </w:rPr>
      <w:t>Варіант № 25 (номер за списком групи)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18BF"/>
    <w:rsid w:val="0003368D"/>
    <w:rsid w:val="0004729C"/>
    <w:rsid w:val="00076081"/>
    <w:rsid w:val="00087716"/>
    <w:rsid w:val="000A6EC1"/>
    <w:rsid w:val="000C2E54"/>
    <w:rsid w:val="00113EAE"/>
    <w:rsid w:val="00170046"/>
    <w:rsid w:val="00207464"/>
    <w:rsid w:val="00220A95"/>
    <w:rsid w:val="00242348"/>
    <w:rsid w:val="00252F4D"/>
    <w:rsid w:val="002F3177"/>
    <w:rsid w:val="002F4D9F"/>
    <w:rsid w:val="003121C6"/>
    <w:rsid w:val="00334041"/>
    <w:rsid w:val="0034068F"/>
    <w:rsid w:val="00377803"/>
    <w:rsid w:val="003B357E"/>
    <w:rsid w:val="003E4244"/>
    <w:rsid w:val="003E6F26"/>
    <w:rsid w:val="00406B13"/>
    <w:rsid w:val="00420A70"/>
    <w:rsid w:val="00454EE4"/>
    <w:rsid w:val="00463FA7"/>
    <w:rsid w:val="004C6E9A"/>
    <w:rsid w:val="00571055"/>
    <w:rsid w:val="00585454"/>
    <w:rsid w:val="005A047C"/>
    <w:rsid w:val="005A2389"/>
    <w:rsid w:val="005E46C3"/>
    <w:rsid w:val="005F2661"/>
    <w:rsid w:val="0061678C"/>
    <w:rsid w:val="00687E02"/>
    <w:rsid w:val="007413BE"/>
    <w:rsid w:val="00750223"/>
    <w:rsid w:val="00755DD6"/>
    <w:rsid w:val="007912C2"/>
    <w:rsid w:val="007B06B6"/>
    <w:rsid w:val="007D70AB"/>
    <w:rsid w:val="0088092A"/>
    <w:rsid w:val="008870C4"/>
    <w:rsid w:val="00896BAB"/>
    <w:rsid w:val="008B2BB4"/>
    <w:rsid w:val="008E3E0A"/>
    <w:rsid w:val="00954126"/>
    <w:rsid w:val="00971A48"/>
    <w:rsid w:val="009C3DCB"/>
    <w:rsid w:val="00A10867"/>
    <w:rsid w:val="00A2300E"/>
    <w:rsid w:val="00A51325"/>
    <w:rsid w:val="00AB2AF2"/>
    <w:rsid w:val="00AB5300"/>
    <w:rsid w:val="00B110FA"/>
    <w:rsid w:val="00B17E1A"/>
    <w:rsid w:val="00B41821"/>
    <w:rsid w:val="00BB45F6"/>
    <w:rsid w:val="00BC794E"/>
    <w:rsid w:val="00C06BCD"/>
    <w:rsid w:val="00C253C7"/>
    <w:rsid w:val="00C454FE"/>
    <w:rsid w:val="00C5161A"/>
    <w:rsid w:val="00C61B71"/>
    <w:rsid w:val="00CF4A82"/>
    <w:rsid w:val="00D115BA"/>
    <w:rsid w:val="00D810E8"/>
    <w:rsid w:val="00D85B86"/>
    <w:rsid w:val="00D9217D"/>
    <w:rsid w:val="00DB7B97"/>
    <w:rsid w:val="00DD1E23"/>
    <w:rsid w:val="00DD2063"/>
    <w:rsid w:val="00E243D2"/>
    <w:rsid w:val="00EF5C0B"/>
    <w:rsid w:val="00EF5DDA"/>
    <w:rsid w:val="00F118BF"/>
    <w:rsid w:val="00F22AB5"/>
    <w:rsid w:val="00F617E5"/>
    <w:rsid w:val="00F62709"/>
    <w:rsid w:val="00F660D5"/>
    <w:rsid w:val="00FC03F0"/>
    <w:rsid w:val="00FC4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464"/>
    <w:pPr>
      <w:ind w:firstLine="709"/>
      <w:jc w:val="both"/>
    </w:pPr>
    <w:rPr>
      <w:sz w:val="28"/>
      <w:lang w:val="uk-UA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18BF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118B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118BF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118BF"/>
    <w:rPr>
      <w:rFonts w:cs="Times New Roman"/>
    </w:rPr>
  </w:style>
  <w:style w:type="table" w:styleId="TableGrid">
    <w:name w:val="Table Grid"/>
    <w:basedOn w:val="TableNormal"/>
    <w:uiPriority w:val="99"/>
    <w:rsid w:val="00F118B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BB45F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BB45F6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i-news.ru/wp-content/uploads/2016/11/0-1j7qXnaj5JqMK78l-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image.winudf.com/v2/image/Y29tLmhtcHJvZHVjdGlvbnMuZmFjdG9yaWFsX3NjcmVlbl8wX3I1cGFvaXIx/screen-0.jpg?fakeurl=1&amp;type=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586</TotalTime>
  <Pages>10</Pages>
  <Words>875</Words>
  <Characters>4989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Drina</dc:creator>
  <cp:keywords/>
  <dc:description/>
  <cp:lastModifiedBy>Школенко</cp:lastModifiedBy>
  <cp:revision>17</cp:revision>
  <dcterms:created xsi:type="dcterms:W3CDTF">2019-03-09T12:59:00Z</dcterms:created>
  <dcterms:modified xsi:type="dcterms:W3CDTF">2020-11-10T16:07:00Z</dcterms:modified>
</cp:coreProperties>
</file>