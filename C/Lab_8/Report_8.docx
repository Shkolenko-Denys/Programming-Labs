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5F" w:rsidRPr="00C53BF7" w:rsidRDefault="00DC085F" w:rsidP="00C53BF7">
      <w:pPr>
        <w:spacing w:after="120"/>
        <w:ind w:firstLine="0"/>
        <w:jc w:val="center"/>
        <w:rPr>
          <w:b/>
          <w:szCs w:val="24"/>
          <w:lang w:val="ru-RU"/>
        </w:rPr>
      </w:pPr>
      <w:r w:rsidRPr="00B110FA">
        <w:rPr>
          <w:b/>
          <w:szCs w:val="24"/>
        </w:rPr>
        <w:t xml:space="preserve">ПРАКТИЧНЕ ЗАВДАННЯ № </w:t>
      </w:r>
      <w:r w:rsidRPr="00C53BF7">
        <w:rPr>
          <w:b/>
          <w:szCs w:val="24"/>
          <w:lang w:val="ru-RU"/>
        </w:rPr>
        <w:t>8</w:t>
      </w:r>
    </w:p>
    <w:p w:rsidR="00DC085F" w:rsidRPr="00C53BF7" w:rsidRDefault="00DC085F" w:rsidP="00C53BF7">
      <w:pPr>
        <w:ind w:firstLine="0"/>
        <w:rPr>
          <w:sz w:val="24"/>
          <w:szCs w:val="24"/>
        </w:rPr>
      </w:pPr>
      <w:r w:rsidRPr="00F118BF">
        <w:rPr>
          <w:b/>
          <w:sz w:val="24"/>
          <w:szCs w:val="24"/>
        </w:rPr>
        <w:t>Завдання</w:t>
      </w:r>
      <w:r>
        <w:rPr>
          <w:b/>
          <w:sz w:val="24"/>
          <w:szCs w:val="24"/>
        </w:rPr>
        <w:t xml:space="preserve"> № 1</w:t>
      </w:r>
      <w:r w:rsidRPr="00F118BF">
        <w:rPr>
          <w:b/>
          <w:sz w:val="24"/>
          <w:szCs w:val="24"/>
        </w:rPr>
        <w:t>:</w:t>
      </w:r>
      <w:r w:rsidRPr="00B110FA">
        <w:rPr>
          <w:sz w:val="24"/>
          <w:szCs w:val="24"/>
        </w:rPr>
        <w:t xml:space="preserve"> </w:t>
      </w:r>
      <w:r w:rsidRPr="00C53BF7">
        <w:rPr>
          <w:sz w:val="24"/>
          <w:szCs w:val="24"/>
        </w:rPr>
        <w:t>Напишіть програму, в якій створіть функцію, що буде рахувати та</w:t>
      </w:r>
      <w:r w:rsidRPr="00C53BF7">
        <w:rPr>
          <w:sz w:val="24"/>
          <w:szCs w:val="24"/>
          <w:lang w:val="ru-RU"/>
        </w:rPr>
        <w:t xml:space="preserve"> </w:t>
      </w:r>
      <w:r w:rsidRPr="00C53BF7">
        <w:rPr>
          <w:sz w:val="24"/>
          <w:szCs w:val="24"/>
        </w:rPr>
        <w:t>відповідно виводити на екран результати розрахунків периметра та площі кола.</w:t>
      </w:r>
      <w:r w:rsidRPr="00C53BF7">
        <w:rPr>
          <w:sz w:val="24"/>
          <w:szCs w:val="24"/>
          <w:lang w:val="ru-RU"/>
        </w:rPr>
        <w:t xml:space="preserve"> </w:t>
      </w:r>
      <w:r w:rsidRPr="00C53BF7">
        <w:rPr>
          <w:sz w:val="24"/>
          <w:szCs w:val="24"/>
        </w:rPr>
        <w:t>Для цього напишіть у створеній функції формули розрахунків, а радіус</w:t>
      </w:r>
      <w:r w:rsidRPr="00C53BF7">
        <w:rPr>
          <w:sz w:val="24"/>
          <w:szCs w:val="24"/>
          <w:lang w:val="ru-RU"/>
        </w:rPr>
        <w:t xml:space="preserve"> </w:t>
      </w:r>
      <w:r w:rsidRPr="00C53BF7">
        <w:rPr>
          <w:sz w:val="24"/>
          <w:szCs w:val="24"/>
        </w:rPr>
        <w:t>кола повинен передаватись в програму з консолі.</w:t>
      </w:r>
      <w:r w:rsidRPr="00C53BF7">
        <w:rPr>
          <w:sz w:val="24"/>
          <w:szCs w:val="24"/>
          <w:lang w:val="ru-RU"/>
        </w:rPr>
        <w:t xml:space="preserve"> </w:t>
      </w:r>
      <w:r w:rsidRPr="00C53BF7">
        <w:rPr>
          <w:sz w:val="24"/>
          <w:szCs w:val="24"/>
        </w:rPr>
        <w:t>Оскільки значення змінних мають змінюватись створеною функцією, а</w:t>
      </w:r>
      <w:r w:rsidRPr="00C53BF7">
        <w:rPr>
          <w:sz w:val="24"/>
          <w:szCs w:val="24"/>
          <w:lang w:val="ru-RU"/>
        </w:rPr>
        <w:t xml:space="preserve"> </w:t>
      </w:r>
      <w:r w:rsidRPr="00C53BF7">
        <w:rPr>
          <w:sz w:val="24"/>
          <w:szCs w:val="24"/>
        </w:rPr>
        <w:t>передаватись з головної функції програми, то в цьому випадку варто</w:t>
      </w:r>
      <w:r w:rsidRPr="00C53BF7">
        <w:rPr>
          <w:sz w:val="24"/>
          <w:szCs w:val="24"/>
          <w:lang w:val="ru-RU"/>
        </w:rPr>
        <w:t xml:space="preserve"> </w:t>
      </w:r>
      <w:r w:rsidRPr="00C53BF7">
        <w:rPr>
          <w:sz w:val="24"/>
          <w:szCs w:val="24"/>
        </w:rPr>
        <w:t>використовувати покажчики.</w:t>
      </w:r>
    </w:p>
    <w:p w:rsidR="00DC085F" w:rsidRPr="00F118BF" w:rsidRDefault="00DC085F" w:rsidP="00C53BF7">
      <w:pPr>
        <w:spacing w:before="120" w:after="120"/>
        <w:ind w:firstLine="0"/>
        <w:jc w:val="left"/>
        <w:rPr>
          <w:b/>
          <w:sz w:val="24"/>
          <w:szCs w:val="24"/>
        </w:rPr>
      </w:pPr>
      <w:r w:rsidRPr="00F118BF">
        <w:rPr>
          <w:b/>
          <w:sz w:val="24"/>
          <w:szCs w:val="24"/>
        </w:rPr>
        <w:t>Код програми: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PI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3.14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area_len(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pr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r;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</w:t>
      </w:r>
      <w:r w:rsidRPr="005B5C4C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radius: 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(scanf(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"%lf"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&amp;r) != 1 || r &lt;= 0);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area_len(&amp;r);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area_len(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pr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 = 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PI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 (*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pr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* (*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pr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),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len = 2 * 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PI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* (*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pr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Area: %.2f\n"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s);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Length: %.2f\n"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len);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DC085F" w:rsidRPr="005B5C4C" w:rsidRDefault="00DC085F" w:rsidP="00C53BF7">
      <w:pPr>
        <w:spacing w:before="120" w:after="120"/>
        <w:ind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br w:type="page"/>
        <w:t>Результати</w:t>
      </w:r>
      <w:r w:rsidRPr="00F118BF">
        <w:rPr>
          <w:b/>
          <w:sz w:val="24"/>
          <w:szCs w:val="24"/>
        </w:rPr>
        <w:t xml:space="preserve"> роботи програми</w:t>
      </w:r>
      <w:r>
        <w:rPr>
          <w:b/>
          <w:sz w:val="24"/>
          <w:szCs w:val="24"/>
        </w:rPr>
        <w:t xml:space="preserve"> (скриншот)</w:t>
      </w:r>
      <w:r w:rsidRPr="00F118BF">
        <w:rPr>
          <w:b/>
          <w:sz w:val="24"/>
          <w:szCs w:val="24"/>
        </w:rPr>
        <w:t>:</w:t>
      </w:r>
    </w:p>
    <w:p w:rsidR="00DC085F" w:rsidRPr="005B5C4C" w:rsidRDefault="00DC085F" w:rsidP="00C53BF7">
      <w:pPr>
        <w:spacing w:before="120" w:after="120"/>
        <w:ind w:firstLine="0"/>
        <w:jc w:val="center"/>
        <w:rPr>
          <w:b/>
          <w:sz w:val="24"/>
          <w:szCs w:val="24"/>
          <w:lang w:val="ru-RU"/>
        </w:rPr>
      </w:pPr>
      <w:r w:rsidRPr="00541121">
        <w:rPr>
          <w:b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396pt">
            <v:imagedata r:id="rId6" o:title=""/>
          </v:shape>
        </w:pict>
      </w:r>
    </w:p>
    <w:p w:rsidR="00DC085F" w:rsidRPr="0050621C" w:rsidRDefault="00DC085F" w:rsidP="0050621C">
      <w:pPr>
        <w:spacing w:after="120"/>
        <w:ind w:firstLine="0"/>
        <w:rPr>
          <w:bCs/>
          <w:sz w:val="24"/>
          <w:szCs w:val="24"/>
          <w:lang w:val="ru-RU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Завдання №</w:t>
      </w:r>
      <w:r>
        <w:rPr>
          <w:b/>
          <w:sz w:val="24"/>
          <w:szCs w:val="24"/>
          <w:lang w:val="ru-RU"/>
        </w:rPr>
        <w:t xml:space="preserve"> 2</w:t>
      </w:r>
      <w:r w:rsidRPr="00B110FA">
        <w:rPr>
          <w:b/>
          <w:sz w:val="24"/>
          <w:szCs w:val="24"/>
        </w:rPr>
        <w:t>:</w:t>
      </w:r>
      <w:r w:rsidRPr="002F4D9F">
        <w:t xml:space="preserve"> </w:t>
      </w:r>
      <w:r w:rsidRPr="0050621C">
        <w:rPr>
          <w:bCs/>
          <w:sz w:val="24"/>
          <w:szCs w:val="24"/>
          <w:lang w:val="ru-RU"/>
        </w:rPr>
        <w:t>Напишіть програму, яка буде приймати на вхід два значення a та b та переставляти на виході ці значення місцями. Наприклад, спочатку у зростаючому порядку, потім навпаки. Використовуйте вказівники (покажчики) для перерозподілу значень. Програма повинна працювати для будь-яких чисел, тому числі, якщо користувачеві захочеться ввести від’ємні числа або десяткові дроби (типи float або double).</w:t>
      </w:r>
    </w:p>
    <w:p w:rsidR="00DC085F" w:rsidRPr="00B110FA" w:rsidRDefault="00DC085F" w:rsidP="00113EAE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sort(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pa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pb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a, b;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fseek(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stdin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0, </w:t>
      </w:r>
      <w:r w:rsidRPr="005B5C4C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SEEK_END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); </w:t>
      </w:r>
      <w:r w:rsidRPr="005B5C4C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buffer cleaning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Enter a, b separated by a whitespace: 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} 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(scanf(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"%lf %lf"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&amp;a, &amp;b) != 2);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sort(&amp;a, &amp;b);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%f, %f\n"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a, b);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5B5C4C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%f, %f\n"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b, a);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sort(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pa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 xml:space="preserve"> 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pb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pa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&gt; 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pb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 = 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pa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ru-RU" w:eastAsia="ru-RU"/>
        </w:rPr>
        <w:t>pa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= 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ru-RU" w:eastAsia="ru-RU"/>
        </w:rPr>
        <w:t>pb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*</w:t>
      </w:r>
      <w:r w:rsidRPr="005B5C4C">
        <w:rPr>
          <w:rFonts w:ascii="Consolas" w:hAnsi="Consolas" w:cs="Consolas"/>
          <w:b/>
          <w:color w:val="808080"/>
          <w:sz w:val="24"/>
          <w:szCs w:val="24"/>
          <w:lang w:val="ru-RU" w:eastAsia="ru-RU"/>
        </w:rPr>
        <w:t>pb</w:t>
      </w: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= t;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DC085F" w:rsidRPr="005B5C4C" w:rsidRDefault="00DC085F" w:rsidP="005B5C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5B5C4C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DC085F" w:rsidRPr="005B5C4C" w:rsidRDefault="00DC085F" w:rsidP="005B5C4C">
      <w:pPr>
        <w:spacing w:before="120" w:after="120"/>
        <w:ind w:firstLine="0"/>
        <w:rPr>
          <w:sz w:val="24"/>
          <w:szCs w:val="24"/>
        </w:rPr>
      </w:pP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DC085F" w:rsidRPr="000A6EC1" w:rsidRDefault="00DC085F" w:rsidP="00CF4A82">
      <w:pPr>
        <w:ind w:firstLine="0"/>
        <w:jc w:val="center"/>
        <w:rPr>
          <w:sz w:val="24"/>
          <w:szCs w:val="24"/>
          <w:lang w:val="en-US"/>
        </w:rPr>
      </w:pPr>
      <w:r w:rsidRPr="00541121">
        <w:rPr>
          <w:sz w:val="24"/>
          <w:szCs w:val="24"/>
          <w:lang w:val="en-US"/>
        </w:rPr>
        <w:pict>
          <v:shape id="_x0000_i1026" type="#_x0000_t75" style="width:354.75pt;height:268.5pt">
            <v:imagedata r:id="rId7" o:title=""/>
          </v:shape>
        </w:pict>
      </w:r>
    </w:p>
    <w:p w:rsidR="00DC085F" w:rsidRPr="00755DD6" w:rsidRDefault="00DC085F" w:rsidP="00755DD6">
      <w:pPr>
        <w:ind w:firstLine="0"/>
        <w:rPr>
          <w:b/>
          <w:sz w:val="24"/>
          <w:szCs w:val="24"/>
          <w:lang w:val="en-US"/>
        </w:rPr>
      </w:pPr>
    </w:p>
    <w:p w:rsidR="00DC085F" w:rsidRPr="0050621C" w:rsidRDefault="00DC085F" w:rsidP="0050621C">
      <w:pPr>
        <w:spacing w:after="120"/>
        <w:ind w:firstLine="0"/>
        <w:jc w:val="left"/>
        <w:rPr>
          <w:bCs/>
          <w:sz w:val="24"/>
          <w:szCs w:val="24"/>
          <w:lang w:val="ru-RU"/>
        </w:rPr>
      </w:pPr>
      <w:r w:rsidRPr="00B110FA">
        <w:rPr>
          <w:b/>
          <w:sz w:val="24"/>
          <w:szCs w:val="24"/>
        </w:rPr>
        <w:t>Завдання №</w:t>
      </w:r>
      <w:r w:rsidRPr="00C53BF7">
        <w:rPr>
          <w:b/>
          <w:sz w:val="24"/>
          <w:szCs w:val="24"/>
          <w:lang w:val="ru-RU"/>
        </w:rPr>
        <w:t xml:space="preserve"> 3</w:t>
      </w:r>
      <w:r w:rsidRPr="00B110FA">
        <w:rPr>
          <w:b/>
          <w:sz w:val="24"/>
          <w:szCs w:val="24"/>
        </w:rPr>
        <w:t>:</w:t>
      </w:r>
      <w:r w:rsidRPr="000A6EC1">
        <w:t xml:space="preserve"> </w:t>
      </w:r>
      <w:r w:rsidRPr="0050621C">
        <w:rPr>
          <w:bCs/>
          <w:sz w:val="24"/>
          <w:szCs w:val="24"/>
          <w:lang w:val="ru-RU"/>
        </w:rPr>
        <w:t>Згадуючи той факт, що масив також є вказівником, напишіть програму, яка буде рахувати середнє значення для всіх елементів масиву a [ ].</w:t>
      </w:r>
    </w:p>
    <w:p w:rsidR="00DC085F" w:rsidRPr="00B110FA" w:rsidRDefault="00DC085F" w:rsidP="00C06BCD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287C67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const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a[20] = {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0.228952, 0.568418, 0.820277, 0.117099, 0.755212,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0.509299, 0.572073, 0.224526, 0.852861, 0.0612133,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0.175636, 0.568243, 0.0100543, 0.702012, 0.0345108,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0.146549, 0.189951, 0.144139, 0.261263, 0.474034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};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s = 0;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287C67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20; i++)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 += *(a + i);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287C67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 Average: %f\n"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s / 20.);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287C67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287C67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0;</w:t>
      </w:r>
    </w:p>
    <w:p w:rsidR="00DC085F" w:rsidRPr="00287C67" w:rsidRDefault="00DC085F" w:rsidP="00287C67">
      <w:pPr>
        <w:autoSpaceDE w:val="0"/>
        <w:autoSpaceDN w:val="0"/>
        <w:adjustRightInd w:val="0"/>
        <w:ind w:firstLine="0"/>
        <w:jc w:val="left"/>
        <w:rPr>
          <w:b/>
          <w:sz w:val="24"/>
          <w:szCs w:val="24"/>
          <w:lang w:val="ru-RU"/>
        </w:rPr>
      </w:pPr>
      <w:r w:rsidRPr="00287C67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DC085F" w:rsidRPr="00287C67" w:rsidRDefault="00DC085F" w:rsidP="00287C67">
      <w:pPr>
        <w:autoSpaceDE w:val="0"/>
        <w:autoSpaceDN w:val="0"/>
        <w:adjustRightInd w:val="0"/>
        <w:spacing w:before="120" w:after="12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DC085F" w:rsidRDefault="00DC085F" w:rsidP="00287C67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7F715A">
        <w:rPr>
          <w:b/>
          <w:sz w:val="24"/>
          <w:szCs w:val="24"/>
          <w:lang w:val="en-US"/>
        </w:rPr>
        <w:pict>
          <v:shape id="_x0000_i1027" type="#_x0000_t75" style="width:384.75pt;height:123.75pt">
            <v:imagedata r:id="rId8" o:title=""/>
          </v:shape>
        </w:pict>
      </w:r>
    </w:p>
    <w:p w:rsidR="00DC085F" w:rsidRPr="00287C67" w:rsidRDefault="00DC085F" w:rsidP="00287C67">
      <w:pPr>
        <w:spacing w:after="240"/>
        <w:ind w:firstLine="0"/>
        <w:jc w:val="left"/>
        <w:rPr>
          <w:b/>
          <w:sz w:val="24"/>
          <w:szCs w:val="24"/>
          <w:lang w:val="en-US"/>
        </w:rPr>
      </w:pPr>
    </w:p>
    <w:sectPr w:rsidR="00DC085F" w:rsidRPr="00287C67" w:rsidSect="005B5C4C">
      <w:headerReference w:type="default" r:id="rId9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85F" w:rsidRDefault="00DC085F" w:rsidP="00F118BF">
      <w:r>
        <w:separator/>
      </w:r>
    </w:p>
  </w:endnote>
  <w:endnote w:type="continuationSeparator" w:id="0">
    <w:p w:rsidR="00DC085F" w:rsidRDefault="00DC085F" w:rsidP="00F11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85F" w:rsidRDefault="00DC085F" w:rsidP="00F118BF">
      <w:r>
        <w:separator/>
      </w:r>
    </w:p>
  </w:footnote>
  <w:footnote w:type="continuationSeparator" w:id="0">
    <w:p w:rsidR="00DC085F" w:rsidRDefault="00DC085F" w:rsidP="00F11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85F" w:rsidRDefault="00DC085F" w:rsidP="00F118BF">
    <w:pPr>
      <w:pStyle w:val="Header"/>
      <w:ind w:firstLine="0"/>
      <w:jc w:val="right"/>
      <w:rPr>
        <w:sz w:val="20"/>
        <w:szCs w:val="20"/>
      </w:rPr>
    </w:pPr>
  </w:p>
  <w:p w:rsidR="00DC085F" w:rsidRPr="00B110FA" w:rsidRDefault="00DC085F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DC085F" w:rsidRDefault="00DC085F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 xml:space="preserve">група </w:t>
    </w:r>
    <w:r>
      <w:rPr>
        <w:sz w:val="24"/>
        <w:szCs w:val="24"/>
      </w:rPr>
      <w:t>ТВ-01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Школенко</w:t>
    </w:r>
    <w:r w:rsidRPr="00B110FA">
      <w:rPr>
        <w:sz w:val="24"/>
        <w:szCs w:val="24"/>
      </w:rPr>
      <w:t xml:space="preserve"> </w:t>
    </w:r>
    <w:r>
      <w:rPr>
        <w:sz w:val="24"/>
        <w:szCs w:val="24"/>
      </w:rPr>
      <w:t>Д. І.</w:t>
    </w:r>
  </w:p>
  <w:p w:rsidR="00DC085F" w:rsidRPr="00B110FA" w:rsidRDefault="00DC085F" w:rsidP="00D9217D">
    <w:pPr>
      <w:pStyle w:val="Header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25 (номер за списком групи)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8BF"/>
    <w:rsid w:val="0003368D"/>
    <w:rsid w:val="0004729C"/>
    <w:rsid w:val="00076081"/>
    <w:rsid w:val="00087716"/>
    <w:rsid w:val="000A6EC1"/>
    <w:rsid w:val="000C2E54"/>
    <w:rsid w:val="00113EAE"/>
    <w:rsid w:val="00170046"/>
    <w:rsid w:val="001F2E24"/>
    <w:rsid w:val="00204AFA"/>
    <w:rsid w:val="00207464"/>
    <w:rsid w:val="00220A95"/>
    <w:rsid w:val="00242348"/>
    <w:rsid w:val="00252F4D"/>
    <w:rsid w:val="00287C67"/>
    <w:rsid w:val="00291D0F"/>
    <w:rsid w:val="002B3148"/>
    <w:rsid w:val="002F3177"/>
    <w:rsid w:val="002F4D9F"/>
    <w:rsid w:val="003121C6"/>
    <w:rsid w:val="00334041"/>
    <w:rsid w:val="0034068F"/>
    <w:rsid w:val="00377803"/>
    <w:rsid w:val="003B357E"/>
    <w:rsid w:val="003E4244"/>
    <w:rsid w:val="003E6F26"/>
    <w:rsid w:val="00406B13"/>
    <w:rsid w:val="00420A70"/>
    <w:rsid w:val="00454EE4"/>
    <w:rsid w:val="00463FA7"/>
    <w:rsid w:val="004746F4"/>
    <w:rsid w:val="004C6E9A"/>
    <w:rsid w:val="0050621C"/>
    <w:rsid w:val="00541121"/>
    <w:rsid w:val="00571055"/>
    <w:rsid w:val="00585454"/>
    <w:rsid w:val="005A047C"/>
    <w:rsid w:val="005A2389"/>
    <w:rsid w:val="005B5C4C"/>
    <w:rsid w:val="005E46C3"/>
    <w:rsid w:val="005F2661"/>
    <w:rsid w:val="0061678C"/>
    <w:rsid w:val="00687E02"/>
    <w:rsid w:val="006C446B"/>
    <w:rsid w:val="007413BE"/>
    <w:rsid w:val="00750223"/>
    <w:rsid w:val="00755DD6"/>
    <w:rsid w:val="007912C2"/>
    <w:rsid w:val="007B06B6"/>
    <w:rsid w:val="007D70AB"/>
    <w:rsid w:val="007F715A"/>
    <w:rsid w:val="0088092A"/>
    <w:rsid w:val="008870C4"/>
    <w:rsid w:val="00896BAB"/>
    <w:rsid w:val="008B2BB4"/>
    <w:rsid w:val="008E3E0A"/>
    <w:rsid w:val="009051F5"/>
    <w:rsid w:val="00954126"/>
    <w:rsid w:val="00971A48"/>
    <w:rsid w:val="009C3DCB"/>
    <w:rsid w:val="00A10867"/>
    <w:rsid w:val="00A2300E"/>
    <w:rsid w:val="00A51325"/>
    <w:rsid w:val="00AB2AF2"/>
    <w:rsid w:val="00AB5300"/>
    <w:rsid w:val="00B110FA"/>
    <w:rsid w:val="00B17E1A"/>
    <w:rsid w:val="00B41821"/>
    <w:rsid w:val="00BB45F6"/>
    <w:rsid w:val="00BC5711"/>
    <w:rsid w:val="00BC794E"/>
    <w:rsid w:val="00C06BCD"/>
    <w:rsid w:val="00C253C7"/>
    <w:rsid w:val="00C454FE"/>
    <w:rsid w:val="00C5161A"/>
    <w:rsid w:val="00C53BF7"/>
    <w:rsid w:val="00C61B71"/>
    <w:rsid w:val="00CF4A82"/>
    <w:rsid w:val="00D115BA"/>
    <w:rsid w:val="00D810E8"/>
    <w:rsid w:val="00D85B86"/>
    <w:rsid w:val="00D9217D"/>
    <w:rsid w:val="00DB7B97"/>
    <w:rsid w:val="00DC085F"/>
    <w:rsid w:val="00DD1E23"/>
    <w:rsid w:val="00DD2063"/>
    <w:rsid w:val="00E243D2"/>
    <w:rsid w:val="00EF5C0B"/>
    <w:rsid w:val="00EF5DDA"/>
    <w:rsid w:val="00F118BF"/>
    <w:rsid w:val="00F22AB5"/>
    <w:rsid w:val="00F617E5"/>
    <w:rsid w:val="00F62709"/>
    <w:rsid w:val="00F660D5"/>
    <w:rsid w:val="00FC03F0"/>
    <w:rsid w:val="00FC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64"/>
    <w:pPr>
      <w:ind w:firstLine="709"/>
      <w:jc w:val="both"/>
    </w:pPr>
    <w:rPr>
      <w:sz w:val="28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118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118BF"/>
    <w:rPr>
      <w:rFonts w:cs="Times New Roman"/>
    </w:rPr>
  </w:style>
  <w:style w:type="table" w:styleId="TableGrid">
    <w:name w:val="Table Grid"/>
    <w:basedOn w:val="TableNormal"/>
    <w:uiPriority w:val="99"/>
    <w:rsid w:val="00F118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B45F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B45F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718</TotalTime>
  <Pages>4</Pages>
  <Words>355</Words>
  <Characters>2027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Школенко</cp:lastModifiedBy>
  <cp:revision>19</cp:revision>
  <dcterms:created xsi:type="dcterms:W3CDTF">2019-03-09T12:59:00Z</dcterms:created>
  <dcterms:modified xsi:type="dcterms:W3CDTF">2020-11-20T20:28:00Z</dcterms:modified>
</cp:coreProperties>
</file>