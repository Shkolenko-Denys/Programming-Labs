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C0C" w:rsidRPr="00950E23" w:rsidRDefault="00387C0C" w:rsidP="00950E23">
      <w:pPr>
        <w:spacing w:after="120"/>
        <w:ind w:firstLine="0"/>
        <w:jc w:val="center"/>
        <w:outlineLvl w:val="0"/>
        <w:rPr>
          <w:b/>
          <w:szCs w:val="24"/>
          <w:lang w:val="ru-RU"/>
        </w:rPr>
      </w:pPr>
      <w:r w:rsidRPr="00B110FA">
        <w:rPr>
          <w:b/>
          <w:szCs w:val="24"/>
        </w:rPr>
        <w:t xml:space="preserve">ПРАКТИЧНЕ ЗАВДАННЯ № </w:t>
      </w:r>
      <w:r w:rsidRPr="00950E23">
        <w:rPr>
          <w:b/>
          <w:szCs w:val="24"/>
          <w:lang w:val="ru-RU"/>
        </w:rPr>
        <w:t>9</w:t>
      </w:r>
    </w:p>
    <w:p w:rsidR="00387C0C" w:rsidRPr="00950E23" w:rsidRDefault="00387C0C" w:rsidP="00950E23">
      <w:pPr>
        <w:ind w:firstLine="0"/>
        <w:rPr>
          <w:sz w:val="24"/>
          <w:szCs w:val="24"/>
        </w:rPr>
      </w:pPr>
      <w:r w:rsidRPr="00F118BF">
        <w:rPr>
          <w:b/>
          <w:sz w:val="24"/>
          <w:szCs w:val="24"/>
        </w:rPr>
        <w:t>Завдання</w:t>
      </w:r>
      <w:r>
        <w:rPr>
          <w:b/>
          <w:sz w:val="24"/>
          <w:szCs w:val="24"/>
        </w:rPr>
        <w:t xml:space="preserve"> № 1</w:t>
      </w:r>
      <w:r w:rsidRPr="00F118BF">
        <w:rPr>
          <w:b/>
          <w:sz w:val="24"/>
          <w:szCs w:val="24"/>
        </w:rPr>
        <w:t>:</w:t>
      </w:r>
      <w:r w:rsidRPr="00B110FA">
        <w:rPr>
          <w:sz w:val="24"/>
          <w:szCs w:val="24"/>
        </w:rPr>
        <w:t xml:space="preserve"> </w:t>
      </w:r>
      <w:r w:rsidRPr="00950E23">
        <w:rPr>
          <w:sz w:val="24"/>
          <w:szCs w:val="24"/>
        </w:rPr>
        <w:t>Напишіть програму, в якій реалізуйте виконання поставлених задач з</w:t>
      </w:r>
    </w:p>
    <w:p w:rsidR="00387C0C" w:rsidRPr="00950E23" w:rsidRDefault="00387C0C" w:rsidP="00950E23">
      <w:pPr>
        <w:ind w:firstLine="0"/>
        <w:rPr>
          <w:sz w:val="24"/>
          <w:szCs w:val="24"/>
        </w:rPr>
      </w:pPr>
      <w:r w:rsidRPr="00950E23">
        <w:rPr>
          <w:sz w:val="24"/>
          <w:szCs w:val="24"/>
        </w:rPr>
        <w:t>використанням вказівників.</w:t>
      </w:r>
    </w:p>
    <w:p w:rsidR="00387C0C" w:rsidRPr="00950E23" w:rsidRDefault="00387C0C" w:rsidP="00950E23">
      <w:pPr>
        <w:ind w:firstLine="0"/>
        <w:rPr>
          <w:sz w:val="24"/>
          <w:szCs w:val="24"/>
        </w:rPr>
      </w:pPr>
      <w:r w:rsidRPr="00950E23">
        <w:rPr>
          <w:sz w:val="24"/>
          <w:szCs w:val="24"/>
        </w:rPr>
        <w:t>1. Знаходження транспонованої матриці будь-якого розміру.</w:t>
      </w:r>
    </w:p>
    <w:p w:rsidR="00387C0C" w:rsidRPr="00950E23" w:rsidRDefault="00387C0C" w:rsidP="00950E23">
      <w:pPr>
        <w:ind w:firstLine="0"/>
        <w:rPr>
          <w:sz w:val="24"/>
          <w:szCs w:val="24"/>
        </w:rPr>
      </w:pPr>
      <w:r w:rsidRPr="00950E23">
        <w:rPr>
          <w:sz w:val="24"/>
          <w:szCs w:val="24"/>
        </w:rPr>
        <w:t>2. Знаходження суми двох матриць (враховуйте всі необхідні перевірки)</w:t>
      </w:r>
    </w:p>
    <w:p w:rsidR="00387C0C" w:rsidRPr="00950E23" w:rsidRDefault="00387C0C" w:rsidP="00950E23">
      <w:pPr>
        <w:ind w:firstLine="0"/>
        <w:rPr>
          <w:sz w:val="24"/>
          <w:szCs w:val="24"/>
        </w:rPr>
      </w:pPr>
      <w:r w:rsidRPr="00950E23">
        <w:rPr>
          <w:sz w:val="24"/>
          <w:szCs w:val="24"/>
        </w:rPr>
        <w:t>Розмірність та елементи матриць мають задаватися з клавіатури.</w:t>
      </w:r>
    </w:p>
    <w:p w:rsidR="00387C0C" w:rsidRDefault="00387C0C" w:rsidP="00C53BF7">
      <w:pPr>
        <w:spacing w:before="120" w:after="120"/>
        <w:ind w:firstLine="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1)</w:t>
      </w:r>
    </w:p>
    <w:p w:rsidR="00387C0C" w:rsidRPr="00F118BF" w:rsidRDefault="00387C0C" w:rsidP="00950E23">
      <w:pPr>
        <w:spacing w:before="120" w:after="120"/>
        <w:ind w:firstLine="0"/>
        <w:jc w:val="left"/>
        <w:outlineLvl w:val="0"/>
        <w:rPr>
          <w:b/>
          <w:sz w:val="24"/>
          <w:szCs w:val="24"/>
        </w:rPr>
      </w:pPr>
      <w:r w:rsidRPr="00F118BF">
        <w:rPr>
          <w:b/>
          <w:sz w:val="24"/>
          <w:szCs w:val="24"/>
        </w:rPr>
        <w:t>Код програми: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size_entry(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elem_entry(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)[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show_matrix(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)[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h, len;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size_entry(&amp;h, &amp;len);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a[h][len];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transpose[len][h];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Enter elements of matrix:"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elem_entry(h, len, a);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8000"/>
          <w:sz w:val="24"/>
          <w:szCs w:val="24"/>
          <w:lang w:val="ru-RU" w:eastAsia="ru-RU"/>
        </w:rPr>
        <w:t>// finding the transpose of matrix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h; row++)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len; col++)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*(*(transpose + col) + row) = *(*(a + row) + col);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 Entered Matrix:"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show_matrix(h, len, a);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 Transpose of Matrix:"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show_matrix(len, h, transpose);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return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0;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size_entry(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fseek(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stdin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0,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SEEK_END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);  </w:t>
      </w:r>
      <w:r w:rsidRPr="00950E23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buffer cleaning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size with whitespace: 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}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(scanf(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 %d"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 != 2); </w:t>
      </w:r>
      <w:r w:rsidRPr="00950E23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until it's entered correctly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elem_entry(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)[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row++)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col++)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fseek(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stdin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0,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SEEK_END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);  </w:t>
      </w:r>
      <w:r w:rsidRPr="00950E23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buffer cleaning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Enter elem a%d%d: 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row + 1, col + 1);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}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(!scanf(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"%d[^\n]"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*(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row) + col));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show_matrix(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)[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row++)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col++)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"%3d"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*(*(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row) + col));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putchar(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ru-RU" w:eastAsia="ru-RU"/>
        </w:rPr>
        <w:t>'\n'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387C0C" w:rsidRPr="00950E23" w:rsidRDefault="00387C0C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US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387C0C" w:rsidRPr="005B5C4C" w:rsidRDefault="00387C0C" w:rsidP="00950E23">
      <w:pPr>
        <w:spacing w:before="120" w:after="120"/>
        <w:ind w:firstLine="0"/>
        <w:outlineLvl w:val="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Результати</w:t>
      </w:r>
      <w:r w:rsidRPr="00F118BF">
        <w:rPr>
          <w:b/>
          <w:sz w:val="24"/>
          <w:szCs w:val="24"/>
        </w:rPr>
        <w:t xml:space="preserve"> роботи програми</w:t>
      </w:r>
      <w:r>
        <w:rPr>
          <w:b/>
          <w:sz w:val="24"/>
          <w:szCs w:val="24"/>
        </w:rPr>
        <w:t xml:space="preserve"> (скриншот)</w:t>
      </w:r>
      <w:r w:rsidRPr="00F118BF">
        <w:rPr>
          <w:b/>
          <w:sz w:val="24"/>
          <w:szCs w:val="24"/>
        </w:rPr>
        <w:t>:</w:t>
      </w:r>
    </w:p>
    <w:p w:rsidR="00387C0C" w:rsidRPr="00950E23" w:rsidRDefault="00387C0C" w:rsidP="00950E23">
      <w:pPr>
        <w:spacing w:before="120" w:after="240"/>
        <w:ind w:firstLine="0"/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99.75pt">
            <v:imagedata r:id="rId6" o:title=""/>
          </v:shape>
        </w:pict>
      </w:r>
    </w:p>
    <w:p w:rsidR="00387C0C" w:rsidRDefault="00387C0C" w:rsidP="00950E23">
      <w:pPr>
        <w:spacing w:before="120" w:after="120"/>
        <w:ind w:firstLine="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2)</w:t>
      </w:r>
    </w:p>
    <w:p w:rsidR="00387C0C" w:rsidRDefault="00387C0C" w:rsidP="00950E23">
      <w:pPr>
        <w:spacing w:before="120" w:after="120"/>
        <w:ind w:firstLine="0"/>
        <w:jc w:val="left"/>
        <w:outlineLvl w:val="0"/>
        <w:rPr>
          <w:b/>
          <w:sz w:val="24"/>
          <w:szCs w:val="24"/>
          <w:lang w:val="en-US"/>
        </w:rPr>
      </w:pPr>
      <w:r w:rsidRPr="00F118BF">
        <w:rPr>
          <w:b/>
          <w:sz w:val="24"/>
          <w:szCs w:val="24"/>
        </w:rPr>
        <w:t>Код програми: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size_entry(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elem_entry(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)[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show_matrix(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)[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h, len;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size_entry(&amp;h, &amp;len);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a[h][len],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b[h][len],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sum[h][len];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Enter elements of first matrix:"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elem_entry(h, len, a);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Enter elements of second matrix:"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elem_entry(h, len, b);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adding corresponding elements of two arrays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h; row++)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len; col++)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*(*(sum + row) + col) = *(*(a + row) + col) + *(*(b + row) + col);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 Entered First Matrix:"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show_matrix(h, len, a);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 Entered Second Matrix:"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show_matrix(h, len, b);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 Sum Of Matrix:"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show_matrix(h, len, sum);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return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0;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size_entry(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fseek(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stdin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0,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SEEK_END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);  </w:t>
      </w:r>
      <w:r w:rsidRPr="00950E23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buffer cleaning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size with whitespace: 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}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(scanf(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 %d"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 != 2); </w:t>
      </w:r>
      <w:r w:rsidRPr="00950E23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until it's entered correctly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elem_entry(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)[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row++)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col++)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fseek(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stdin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0,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SEEK_END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);  </w:t>
      </w:r>
      <w:r w:rsidRPr="00950E23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buffer cleaning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Enter elem a%d%d: 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row + 1, col + 1);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}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(!scanf(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"%d[^\n]"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*(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row) + col));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show_matrix(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)[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h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row++)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col++)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"%3d"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*(*(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matrix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row) + col));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putchar(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ru-RU" w:eastAsia="ru-RU"/>
        </w:rPr>
        <w:t>'\n'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387C0C" w:rsidRDefault="00387C0C" w:rsidP="00950E23">
      <w:pPr>
        <w:spacing w:before="120" w:after="120" w:line="360" w:lineRule="auto"/>
        <w:ind w:firstLine="0"/>
        <w:jc w:val="left"/>
        <w:outlineLvl w:val="0"/>
        <w:rPr>
          <w:rFonts w:ascii="Consolas" w:hAnsi="Consolas" w:cs="Consolas"/>
          <w:b/>
          <w:color w:val="000000"/>
          <w:sz w:val="24"/>
          <w:szCs w:val="24"/>
          <w:lang w:val="en-US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387C0C" w:rsidRPr="005B5C4C" w:rsidRDefault="00387C0C" w:rsidP="00950E23">
      <w:pPr>
        <w:spacing w:before="120" w:after="120"/>
        <w:ind w:firstLine="0"/>
        <w:outlineLvl w:val="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br w:type="page"/>
        <w:t>Результати</w:t>
      </w:r>
      <w:r w:rsidRPr="00F118BF">
        <w:rPr>
          <w:b/>
          <w:sz w:val="24"/>
          <w:szCs w:val="24"/>
        </w:rPr>
        <w:t xml:space="preserve"> роботи програми</w:t>
      </w:r>
      <w:r>
        <w:rPr>
          <w:b/>
          <w:sz w:val="24"/>
          <w:szCs w:val="24"/>
        </w:rPr>
        <w:t xml:space="preserve"> (скриншот)</w:t>
      </w:r>
      <w:r w:rsidRPr="00F118BF">
        <w:rPr>
          <w:b/>
          <w:sz w:val="24"/>
          <w:szCs w:val="24"/>
        </w:rPr>
        <w:t>:</w:t>
      </w:r>
    </w:p>
    <w:p w:rsidR="00387C0C" w:rsidRPr="00950E23" w:rsidRDefault="00387C0C" w:rsidP="00950E23">
      <w:pPr>
        <w:spacing w:before="120" w:after="120" w:line="360" w:lineRule="auto"/>
        <w:ind w:firstLine="0"/>
        <w:jc w:val="center"/>
        <w:outlineLvl w:val="0"/>
        <w:rPr>
          <w:b/>
          <w:sz w:val="24"/>
          <w:szCs w:val="24"/>
          <w:lang w:val="en-US"/>
        </w:rPr>
      </w:pPr>
      <w:r w:rsidRPr="007212B3">
        <w:rPr>
          <w:lang w:val="en-US"/>
        </w:rPr>
        <w:pict>
          <v:shape id="_x0000_i1026" type="#_x0000_t75" style="width:490.5pt;height:510.75pt">
            <v:imagedata r:id="rId7" o:title=""/>
          </v:shape>
        </w:pict>
      </w:r>
    </w:p>
    <w:p w:rsidR="00387C0C" w:rsidRPr="00950E23" w:rsidRDefault="00387C0C" w:rsidP="00950E23">
      <w:pPr>
        <w:spacing w:after="120"/>
        <w:ind w:firstLine="0"/>
        <w:rPr>
          <w:bCs/>
          <w:sz w:val="24"/>
          <w:szCs w:val="24"/>
          <w:lang w:val="ru-RU"/>
        </w:rPr>
      </w:pPr>
      <w:r w:rsidRPr="00B110FA">
        <w:rPr>
          <w:b/>
          <w:sz w:val="24"/>
          <w:szCs w:val="24"/>
        </w:rPr>
        <w:t>Завдання №</w:t>
      </w:r>
      <w:r>
        <w:rPr>
          <w:b/>
          <w:sz w:val="24"/>
          <w:szCs w:val="24"/>
          <w:lang w:val="ru-RU"/>
        </w:rPr>
        <w:t xml:space="preserve"> 2</w:t>
      </w:r>
      <w:r w:rsidRPr="00B110FA">
        <w:rPr>
          <w:b/>
          <w:sz w:val="24"/>
          <w:szCs w:val="24"/>
        </w:rPr>
        <w:t>:</w:t>
      </w:r>
      <w:r w:rsidRPr="002F4D9F">
        <w:t xml:space="preserve"> </w:t>
      </w:r>
      <w:r w:rsidRPr="00950E23">
        <w:rPr>
          <w:bCs/>
          <w:sz w:val="24"/>
          <w:szCs w:val="24"/>
          <w:lang w:val="ru-RU"/>
        </w:rPr>
        <w:t>Напишіть програму, в якій реалізуйте виконання поставлених задач з використанням вказівників.</w:t>
      </w:r>
    </w:p>
    <w:p w:rsidR="00387C0C" w:rsidRPr="00950E23" w:rsidRDefault="00387C0C" w:rsidP="00950E23">
      <w:pPr>
        <w:spacing w:after="120"/>
        <w:ind w:firstLine="0"/>
        <w:rPr>
          <w:bCs/>
          <w:sz w:val="24"/>
          <w:szCs w:val="24"/>
          <w:lang w:val="ru-RU"/>
        </w:rPr>
      </w:pPr>
      <w:r w:rsidRPr="00950E23">
        <w:rPr>
          <w:bCs/>
          <w:sz w:val="24"/>
          <w:szCs w:val="24"/>
          <w:lang w:val="ru-RU"/>
        </w:rPr>
        <w:t>1. На вхід в програму має подаватись рядок із букв і символів, після чого символи повинні бути видалені, а рядок виводитиметься на екран уже тільки з буквами.</w:t>
      </w:r>
    </w:p>
    <w:p w:rsidR="00387C0C" w:rsidRPr="00950E23" w:rsidRDefault="00387C0C" w:rsidP="00950E23">
      <w:pPr>
        <w:spacing w:after="120"/>
        <w:ind w:firstLine="0"/>
        <w:rPr>
          <w:bCs/>
          <w:sz w:val="24"/>
          <w:szCs w:val="24"/>
          <w:lang w:val="ru-RU"/>
        </w:rPr>
      </w:pPr>
      <w:r w:rsidRPr="00950E23">
        <w:rPr>
          <w:bCs/>
          <w:sz w:val="24"/>
          <w:szCs w:val="24"/>
          <w:lang w:val="ru-RU"/>
        </w:rPr>
        <w:t>2. З клавіатури зчитуватиметься декілька слів (враховуйте перевірки, щоб унеможливити введення цифр чи інших символів), після чого вони виводитимуться на екран у відсортованому в алфавітному порядку вигляді (можна використовувати введення тільки латинських літер).</w:t>
      </w:r>
    </w:p>
    <w:p w:rsidR="00387C0C" w:rsidRDefault="00387C0C" w:rsidP="00950E23">
      <w:pPr>
        <w:spacing w:after="240"/>
        <w:ind w:firstLine="0"/>
        <w:outlineLvl w:val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  <w:t>1)</w:t>
      </w:r>
    </w:p>
    <w:p w:rsidR="00387C0C" w:rsidRPr="00B110FA" w:rsidRDefault="00387C0C" w:rsidP="00950E23">
      <w:pPr>
        <w:spacing w:after="240"/>
        <w:ind w:firstLine="0"/>
        <w:outlineLvl w:val="0"/>
        <w:rPr>
          <w:b/>
          <w:sz w:val="24"/>
          <w:szCs w:val="24"/>
        </w:rPr>
      </w:pPr>
      <w:r w:rsidRPr="00B110FA">
        <w:rPr>
          <w:b/>
          <w:sz w:val="24"/>
          <w:szCs w:val="24"/>
        </w:rPr>
        <w:t>Код програми: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&lt;ctype.h&gt;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SIZE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100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text[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SIZE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text: 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gets(text);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(*(text + i) !=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'\0'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(isdigit(*(text + i)) || ispunct(*(text + i)))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j = i; *(text + j) !=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'\0'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j++)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*(text + j) = *(text + j + 1);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i--;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i++;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"Result: %s\n"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text);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return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0;</w:t>
      </w:r>
    </w:p>
    <w:p w:rsidR="00387C0C" w:rsidRPr="00950E23" w:rsidRDefault="00387C0C" w:rsidP="00950E23">
      <w:pPr>
        <w:spacing w:before="120" w:after="120"/>
        <w:ind w:firstLine="0"/>
        <w:outlineLvl w:val="0"/>
        <w:rPr>
          <w:rFonts w:ascii="Consolas" w:hAnsi="Consolas" w:cs="Consolas"/>
          <w:b/>
          <w:color w:val="000000"/>
          <w:sz w:val="24"/>
          <w:szCs w:val="24"/>
          <w:lang w:val="en-US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387C0C" w:rsidRPr="005B5C4C" w:rsidRDefault="00387C0C" w:rsidP="00950E23">
      <w:pPr>
        <w:spacing w:before="120" w:after="120"/>
        <w:ind w:firstLine="0"/>
        <w:outlineLvl w:val="0"/>
        <w:rPr>
          <w:sz w:val="24"/>
          <w:szCs w:val="24"/>
        </w:rPr>
      </w:pPr>
      <w:r w:rsidRPr="00B110FA">
        <w:rPr>
          <w:b/>
          <w:sz w:val="24"/>
          <w:szCs w:val="24"/>
        </w:rPr>
        <w:t>Результати роботи програми (скри</w:t>
      </w:r>
      <w:r>
        <w:rPr>
          <w:b/>
          <w:sz w:val="24"/>
          <w:szCs w:val="24"/>
        </w:rPr>
        <w:t>ншот</w:t>
      </w:r>
      <w:r w:rsidRPr="00B110FA">
        <w:rPr>
          <w:b/>
          <w:sz w:val="24"/>
          <w:szCs w:val="24"/>
        </w:rPr>
        <w:t>):</w:t>
      </w:r>
    </w:p>
    <w:p w:rsidR="00387C0C" w:rsidRPr="000A6EC1" w:rsidRDefault="00387C0C" w:rsidP="00CF4A82">
      <w:pPr>
        <w:ind w:firstLine="0"/>
        <w:jc w:val="center"/>
        <w:rPr>
          <w:sz w:val="24"/>
          <w:szCs w:val="24"/>
          <w:lang w:val="en-US"/>
        </w:rPr>
      </w:pPr>
      <w:r w:rsidRPr="007212B3">
        <w:rPr>
          <w:lang w:val="en-US"/>
        </w:rPr>
        <w:pict>
          <v:shape id="_x0000_i1027" type="#_x0000_t75" style="width:490.5pt;height:112.5pt">
            <v:imagedata r:id="rId8" o:title=""/>
          </v:shape>
        </w:pict>
      </w:r>
    </w:p>
    <w:p w:rsidR="00387C0C" w:rsidRPr="00755DD6" w:rsidRDefault="00387C0C" w:rsidP="00755DD6">
      <w:pPr>
        <w:ind w:firstLine="0"/>
        <w:rPr>
          <w:b/>
          <w:sz w:val="24"/>
          <w:szCs w:val="24"/>
          <w:lang w:val="en-US"/>
        </w:rPr>
      </w:pPr>
    </w:p>
    <w:p w:rsidR="00387C0C" w:rsidRDefault="00387C0C" w:rsidP="00950E23">
      <w:pPr>
        <w:spacing w:after="240"/>
        <w:ind w:firstLine="0"/>
        <w:outlineLvl w:val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  <w:t>2)</w:t>
      </w:r>
    </w:p>
    <w:p w:rsidR="00387C0C" w:rsidRPr="00B110FA" w:rsidRDefault="00387C0C" w:rsidP="00950E23">
      <w:pPr>
        <w:spacing w:after="240"/>
        <w:ind w:firstLine="0"/>
        <w:outlineLvl w:val="0"/>
        <w:rPr>
          <w:b/>
          <w:sz w:val="24"/>
          <w:szCs w:val="24"/>
        </w:rPr>
      </w:pPr>
      <w:r w:rsidRPr="00B110FA">
        <w:rPr>
          <w:b/>
          <w:sz w:val="24"/>
          <w:szCs w:val="24"/>
        </w:rPr>
        <w:t>Код програми: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&lt;string.h&gt;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&lt;ctype.h&gt;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10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L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50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isletters(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str[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L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], temp[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L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%d words:\n"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k = 0;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(k &lt;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scanf(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"%s[^\n]"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*(str + k));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(!isletters(*(str + k)))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 xml:space="preserve">" Wrong!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ru-RU" w:eastAsia="ru-RU"/>
        </w:rPr>
        <w:t>Try again!"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k--;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k++;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 i &lt;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- 1; ++i)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j = i + 1; j &lt;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++j)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(strcmp(*(str + i), *(str + j)) &gt; 0)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strcpy(temp, *(str + i));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strcpy(*(str + i), *(str + j));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strcpy(*(str + j), temp);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"\nIn lexicographical order:"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 i &lt; </w:t>
      </w:r>
      <w:r w:rsidRPr="00950E2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++i)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puts(*(str + i));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return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0;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isletters(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 *(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i) !=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'\0'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i++)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elem = *(</w:t>
      </w:r>
      <w:r w:rsidRPr="00950E23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i);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((elem &lt;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'a'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|| elem &gt;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'z'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 &amp;&amp; (elem &lt;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'A'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|| elem &gt; </w:t>
      </w:r>
      <w:r w:rsidRPr="00950E2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'Z'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)) {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return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0;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387C0C" w:rsidRPr="00950E23" w:rsidRDefault="00387C0C" w:rsidP="00950E2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950E23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return</w:t>
      </w: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1;</w:t>
      </w:r>
    </w:p>
    <w:p w:rsidR="00387C0C" w:rsidRPr="00950E23" w:rsidRDefault="00387C0C" w:rsidP="00950E23">
      <w:pPr>
        <w:spacing w:before="120" w:after="120"/>
        <w:ind w:firstLine="0"/>
        <w:outlineLvl w:val="0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950E2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387C0C" w:rsidRPr="005B5C4C" w:rsidRDefault="00387C0C" w:rsidP="00950E23">
      <w:pPr>
        <w:spacing w:before="120" w:after="120"/>
        <w:ind w:firstLine="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B110FA">
        <w:rPr>
          <w:b/>
          <w:sz w:val="24"/>
          <w:szCs w:val="24"/>
        </w:rPr>
        <w:t>Результати роботи програми (скри</w:t>
      </w:r>
      <w:r>
        <w:rPr>
          <w:b/>
          <w:sz w:val="24"/>
          <w:szCs w:val="24"/>
        </w:rPr>
        <w:t>ншот</w:t>
      </w:r>
      <w:r w:rsidRPr="00B110FA">
        <w:rPr>
          <w:b/>
          <w:sz w:val="24"/>
          <w:szCs w:val="24"/>
        </w:rPr>
        <w:t>):</w:t>
      </w:r>
    </w:p>
    <w:p w:rsidR="00387C0C" w:rsidRPr="000A6EC1" w:rsidRDefault="00387C0C" w:rsidP="00950E23">
      <w:pPr>
        <w:ind w:firstLine="0"/>
        <w:jc w:val="center"/>
        <w:rPr>
          <w:sz w:val="24"/>
          <w:szCs w:val="24"/>
          <w:lang w:val="en-US"/>
        </w:rPr>
      </w:pPr>
      <w:r w:rsidRPr="007212B3">
        <w:rPr>
          <w:lang w:val="en-US"/>
        </w:rPr>
        <w:pict>
          <v:shape id="_x0000_i1028" type="#_x0000_t75" style="width:490.5pt;height:510.75pt">
            <v:imagedata r:id="rId9" o:title=""/>
          </v:shape>
        </w:pict>
      </w:r>
    </w:p>
    <w:p w:rsidR="00387C0C" w:rsidRPr="00755DD6" w:rsidRDefault="00387C0C" w:rsidP="00950E23">
      <w:pPr>
        <w:ind w:firstLine="0"/>
        <w:rPr>
          <w:b/>
          <w:sz w:val="24"/>
          <w:szCs w:val="24"/>
          <w:lang w:val="en-US"/>
        </w:rPr>
      </w:pPr>
    </w:p>
    <w:p w:rsidR="00387C0C" w:rsidRPr="00950E23" w:rsidRDefault="00387C0C" w:rsidP="00950E23">
      <w:pPr>
        <w:spacing w:after="120"/>
        <w:ind w:firstLine="0"/>
        <w:jc w:val="left"/>
        <w:rPr>
          <w:bCs/>
          <w:sz w:val="24"/>
          <w:szCs w:val="24"/>
          <w:lang w:val="ru-RU"/>
        </w:rPr>
      </w:pPr>
      <w:r w:rsidRPr="00B110FA">
        <w:rPr>
          <w:b/>
          <w:sz w:val="24"/>
          <w:szCs w:val="24"/>
        </w:rPr>
        <w:t>Завдання №</w:t>
      </w:r>
      <w:r w:rsidRPr="00C53BF7">
        <w:rPr>
          <w:b/>
          <w:sz w:val="24"/>
          <w:szCs w:val="24"/>
          <w:lang w:val="ru-RU"/>
        </w:rPr>
        <w:t xml:space="preserve"> 3</w:t>
      </w:r>
      <w:r w:rsidRPr="00B110FA">
        <w:rPr>
          <w:b/>
          <w:sz w:val="24"/>
          <w:szCs w:val="24"/>
        </w:rPr>
        <w:t>:</w:t>
      </w:r>
      <w:r w:rsidRPr="000A6EC1">
        <w:t xml:space="preserve"> </w:t>
      </w:r>
      <w:r w:rsidRPr="00950E23">
        <w:rPr>
          <w:bCs/>
          <w:sz w:val="24"/>
          <w:szCs w:val="24"/>
          <w:lang w:val="ru-RU"/>
        </w:rPr>
        <w:t>Напишіть програму, в якій на вхід буде прийматись рядок із декількох чисел (чисел має бути не менше 10, тільки цілочисельного типу), після чого</w:t>
      </w:r>
      <w:r w:rsidRPr="00CA0A50">
        <w:rPr>
          <w:bCs/>
          <w:sz w:val="24"/>
          <w:szCs w:val="24"/>
          <w:lang w:val="ru-RU"/>
        </w:rPr>
        <w:t xml:space="preserve"> </w:t>
      </w:r>
      <w:r w:rsidRPr="00950E23">
        <w:rPr>
          <w:bCs/>
          <w:sz w:val="24"/>
          <w:szCs w:val="24"/>
          <w:lang w:val="ru-RU"/>
        </w:rPr>
        <w:t>реалізуйте сортування введеного масиву наступними методами в такому</w:t>
      </w:r>
      <w:r w:rsidRPr="00CA0A50">
        <w:rPr>
          <w:bCs/>
          <w:sz w:val="24"/>
          <w:szCs w:val="24"/>
          <w:lang w:val="ru-RU"/>
        </w:rPr>
        <w:t xml:space="preserve"> </w:t>
      </w:r>
      <w:r w:rsidRPr="00950E23">
        <w:rPr>
          <w:bCs/>
          <w:sz w:val="24"/>
          <w:szCs w:val="24"/>
          <w:lang w:val="ru-RU"/>
        </w:rPr>
        <w:t>порядку:</w:t>
      </w:r>
    </w:p>
    <w:p w:rsidR="00387C0C" w:rsidRPr="00950E23" w:rsidRDefault="00387C0C" w:rsidP="00950E23">
      <w:pPr>
        <w:spacing w:after="120"/>
        <w:ind w:firstLine="0"/>
        <w:jc w:val="left"/>
        <w:rPr>
          <w:bCs/>
          <w:sz w:val="24"/>
          <w:szCs w:val="24"/>
          <w:lang w:val="ru-RU"/>
        </w:rPr>
      </w:pPr>
      <w:r w:rsidRPr="00950E23">
        <w:rPr>
          <w:bCs/>
          <w:sz w:val="24"/>
          <w:szCs w:val="24"/>
          <w:lang w:val="ru-RU"/>
        </w:rPr>
        <w:t>1) алгоритм сортування методом Бульбашки (Bubble sort);</w:t>
      </w:r>
    </w:p>
    <w:p w:rsidR="00387C0C" w:rsidRPr="00950E23" w:rsidRDefault="00387C0C" w:rsidP="00950E23">
      <w:pPr>
        <w:spacing w:after="120"/>
        <w:ind w:firstLine="0"/>
        <w:jc w:val="left"/>
        <w:rPr>
          <w:bCs/>
          <w:sz w:val="24"/>
          <w:szCs w:val="24"/>
          <w:lang w:val="ru-RU"/>
        </w:rPr>
      </w:pPr>
      <w:r w:rsidRPr="00950E23">
        <w:rPr>
          <w:bCs/>
          <w:sz w:val="24"/>
          <w:szCs w:val="24"/>
          <w:lang w:val="ru-RU"/>
        </w:rPr>
        <w:t>2) тасування чисел, використовуючи шафл (Shuffle method);</w:t>
      </w:r>
    </w:p>
    <w:p w:rsidR="00387C0C" w:rsidRPr="00950E23" w:rsidRDefault="00387C0C" w:rsidP="00950E23">
      <w:pPr>
        <w:spacing w:after="120"/>
        <w:ind w:firstLine="0"/>
        <w:jc w:val="left"/>
        <w:rPr>
          <w:bCs/>
          <w:sz w:val="24"/>
          <w:szCs w:val="24"/>
          <w:lang w:val="ru-RU"/>
        </w:rPr>
      </w:pPr>
      <w:r w:rsidRPr="00950E23">
        <w:rPr>
          <w:bCs/>
          <w:sz w:val="24"/>
          <w:szCs w:val="24"/>
          <w:lang w:val="ru-RU"/>
        </w:rPr>
        <w:t>3) сортування методом Шелла (Shell sort);</w:t>
      </w:r>
    </w:p>
    <w:p w:rsidR="00387C0C" w:rsidRPr="00950E23" w:rsidRDefault="00387C0C" w:rsidP="00950E23">
      <w:pPr>
        <w:spacing w:after="120"/>
        <w:ind w:firstLine="0"/>
        <w:jc w:val="left"/>
        <w:rPr>
          <w:bCs/>
          <w:sz w:val="24"/>
          <w:szCs w:val="24"/>
          <w:lang w:val="ru-RU"/>
        </w:rPr>
      </w:pPr>
      <w:r w:rsidRPr="00950E23">
        <w:rPr>
          <w:bCs/>
          <w:sz w:val="24"/>
          <w:szCs w:val="24"/>
          <w:lang w:val="ru-RU"/>
        </w:rPr>
        <w:t>4) знову перетасувати через шафл;</w:t>
      </w:r>
    </w:p>
    <w:p w:rsidR="00387C0C" w:rsidRPr="00950E23" w:rsidRDefault="00387C0C" w:rsidP="00950E23">
      <w:pPr>
        <w:spacing w:after="120"/>
        <w:ind w:firstLine="0"/>
        <w:jc w:val="left"/>
        <w:rPr>
          <w:b/>
          <w:bCs/>
          <w:sz w:val="24"/>
          <w:szCs w:val="24"/>
          <w:lang w:val="ru-RU"/>
        </w:rPr>
      </w:pPr>
      <w:r w:rsidRPr="00950E23">
        <w:rPr>
          <w:bCs/>
          <w:sz w:val="24"/>
          <w:szCs w:val="24"/>
          <w:lang w:val="ru-RU"/>
        </w:rPr>
        <w:t>5) сортування методом Хоара (Hoor sort).</w:t>
      </w:r>
    </w:p>
    <w:p w:rsidR="00387C0C" w:rsidRPr="00B110FA" w:rsidRDefault="00387C0C" w:rsidP="00950E23">
      <w:pPr>
        <w:spacing w:after="240"/>
        <w:ind w:firstLine="0"/>
        <w:outlineLvl w:val="0"/>
        <w:rPr>
          <w:b/>
          <w:sz w:val="24"/>
          <w:szCs w:val="24"/>
        </w:rPr>
      </w:pPr>
      <w:r w:rsidRPr="00B110FA">
        <w:rPr>
          <w:b/>
          <w:sz w:val="24"/>
          <w:szCs w:val="24"/>
        </w:rPr>
        <w:t>Код програми: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&lt;stdlib.h&gt;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&lt;time.h&gt;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SWAP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(a, b) {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tmp; tmp=a; a=b; b=tmp;}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10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bubble_sort(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[],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shuffle(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[], </w:t>
      </w:r>
      <w:r w:rsidRPr="00CA0A50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size_t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sort_shell(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[],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sort_hoor(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[],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left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right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showdata(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[],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data[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count = 0;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 </w:t>
      </w:r>
      <w:r w:rsidRPr="00CA0A5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until it's entered correctly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%d numbers: "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 i &lt;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i++)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count += scanf(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"%d[^\n]"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data + i);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fseek(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stdin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0,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SEEK_END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);  </w:t>
      </w:r>
      <w:r w:rsidRPr="00CA0A5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buffer cleaning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}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(count &lt; 10);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Bubble sort"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bubble_sort(data,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showdata(data,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Shuffle method"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shuffle(data,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showdata(data,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Shell sort"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sort_shell(data,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showdata(data,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Shuffle method"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shuffle(data,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showdata(data,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Hoor sort"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sort_hoor(data, 0,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showdata(data, 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return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0;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bubble_sort(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[],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 i &lt;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- 1; i++)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j = 0; j &lt;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i - 1; j++)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j) &gt; * 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 + 1))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temp = 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j) = 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 + 1);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 + 1) = temp;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shuffle(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[], </w:t>
      </w:r>
      <w:r w:rsidRPr="00CA0A50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size_t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&gt; 1)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srand((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unsigned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)time(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NULL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CA0A50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size_t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 i &lt;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- 1; i++)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size_t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j = i + rand() / (</w:t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RAND_MAX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/ 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i) + 1);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temp = 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j) = 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i);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ru-RU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+ i) = temp;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sort_shell(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[],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gap =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/ 2; gap &gt; 0; gap /= 2)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gap; i &lt;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i++)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j = i - gap; j &gt;= 0 &amp;&amp; 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j) &gt; * 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 + gap); j -= gap)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SWAP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j), 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 + gap));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sort_hoor(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[],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left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right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left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j =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right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step = -1, condition = 1;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left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&gt;=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right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return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; </w:t>
      </w:r>
      <w:r w:rsidRPr="00CA0A5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nothing to sort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(condition == (*(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i) &gt; * 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j)))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SWAP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i), 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j)); </w:t>
      </w:r>
      <w:r w:rsidRPr="00CA0A5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swap values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SWAP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(i, j);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swap indexes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step *= -1;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condition = !condition;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j += step;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}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(j != i);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sort_hoor(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left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i - 1);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sort_hoor(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i + 1,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right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showdata(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[], 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"Data: "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CA0A5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 i &lt; 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dim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i++) {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 "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*(</w:t>
      </w:r>
      <w:r w:rsidRPr="00CA0A5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+ i));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putchar(</w:t>
      </w:r>
      <w:r w:rsidRPr="00CA0A5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'\n'</w:t>
      </w:r>
      <w:r w:rsidRPr="00CA0A5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387C0C" w:rsidRPr="00CA0A50" w:rsidRDefault="00387C0C" w:rsidP="00CA0A5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CA0A5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387C0C" w:rsidRPr="00287C67" w:rsidRDefault="00387C0C" w:rsidP="00950E23">
      <w:pPr>
        <w:autoSpaceDE w:val="0"/>
        <w:autoSpaceDN w:val="0"/>
        <w:adjustRightInd w:val="0"/>
        <w:spacing w:before="120" w:after="120"/>
        <w:ind w:firstLine="0"/>
        <w:jc w:val="left"/>
        <w:outlineLvl w:val="0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>
        <w:rPr>
          <w:b/>
          <w:sz w:val="24"/>
          <w:szCs w:val="24"/>
        </w:rPr>
        <w:br w:type="page"/>
      </w:r>
      <w:r w:rsidRPr="00B110FA">
        <w:rPr>
          <w:b/>
          <w:sz w:val="24"/>
          <w:szCs w:val="24"/>
        </w:rPr>
        <w:t>Результати роботи програми (скри</w:t>
      </w:r>
      <w:r>
        <w:rPr>
          <w:b/>
          <w:sz w:val="24"/>
          <w:szCs w:val="24"/>
        </w:rPr>
        <w:t>ншот</w:t>
      </w:r>
      <w:r w:rsidRPr="00B110FA">
        <w:rPr>
          <w:b/>
          <w:sz w:val="24"/>
          <w:szCs w:val="24"/>
        </w:rPr>
        <w:t>):</w:t>
      </w:r>
    </w:p>
    <w:p w:rsidR="00387C0C" w:rsidRDefault="00387C0C" w:rsidP="00287C67">
      <w:pPr>
        <w:spacing w:after="240"/>
        <w:ind w:firstLine="0"/>
        <w:jc w:val="center"/>
        <w:rPr>
          <w:b/>
          <w:sz w:val="24"/>
          <w:szCs w:val="24"/>
          <w:lang w:val="en-US"/>
        </w:rPr>
      </w:pPr>
      <w:r w:rsidRPr="007212B3">
        <w:rPr>
          <w:lang w:val="en-US"/>
        </w:rPr>
        <w:pict>
          <v:shape id="_x0000_i1029" type="#_x0000_t75" style="width:490.5pt;height:276.75pt">
            <v:imagedata r:id="rId10" o:title=""/>
          </v:shape>
        </w:pict>
      </w:r>
    </w:p>
    <w:p w:rsidR="00387C0C" w:rsidRPr="00287C67" w:rsidRDefault="00387C0C" w:rsidP="00287C67">
      <w:pPr>
        <w:spacing w:after="240"/>
        <w:ind w:firstLine="0"/>
        <w:jc w:val="left"/>
        <w:rPr>
          <w:b/>
          <w:sz w:val="24"/>
          <w:szCs w:val="24"/>
          <w:lang w:val="en-US"/>
        </w:rPr>
      </w:pPr>
    </w:p>
    <w:sectPr w:rsidR="00387C0C" w:rsidRPr="00287C67" w:rsidSect="005B5C4C">
      <w:headerReference w:type="default" r:id="rId11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C0C" w:rsidRDefault="00387C0C" w:rsidP="00F118BF">
      <w:r>
        <w:separator/>
      </w:r>
    </w:p>
  </w:endnote>
  <w:endnote w:type="continuationSeparator" w:id="0">
    <w:p w:rsidR="00387C0C" w:rsidRDefault="00387C0C" w:rsidP="00F11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C0C" w:rsidRDefault="00387C0C" w:rsidP="00F118BF">
      <w:r>
        <w:separator/>
      </w:r>
    </w:p>
  </w:footnote>
  <w:footnote w:type="continuationSeparator" w:id="0">
    <w:p w:rsidR="00387C0C" w:rsidRDefault="00387C0C" w:rsidP="00F11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C0C" w:rsidRDefault="00387C0C" w:rsidP="00F118BF">
    <w:pPr>
      <w:pStyle w:val="Header"/>
      <w:ind w:firstLine="0"/>
      <w:jc w:val="right"/>
      <w:rPr>
        <w:sz w:val="20"/>
        <w:szCs w:val="20"/>
      </w:rPr>
    </w:pPr>
  </w:p>
  <w:p w:rsidR="00387C0C" w:rsidRPr="00B110FA" w:rsidRDefault="00387C0C" w:rsidP="00D9217D">
    <w:pPr>
      <w:pStyle w:val="Header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387C0C" w:rsidRDefault="00387C0C" w:rsidP="00D9217D">
    <w:pPr>
      <w:pStyle w:val="Header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 xml:space="preserve">група </w:t>
    </w:r>
    <w:r>
      <w:rPr>
        <w:sz w:val="24"/>
        <w:szCs w:val="24"/>
      </w:rPr>
      <w:t>ТВ-01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Школенко</w:t>
    </w:r>
    <w:r w:rsidRPr="00B110FA">
      <w:rPr>
        <w:sz w:val="24"/>
        <w:szCs w:val="24"/>
      </w:rPr>
      <w:t xml:space="preserve"> </w:t>
    </w:r>
    <w:r>
      <w:rPr>
        <w:sz w:val="24"/>
        <w:szCs w:val="24"/>
      </w:rPr>
      <w:t>Д. І.</w:t>
    </w:r>
  </w:p>
  <w:p w:rsidR="00387C0C" w:rsidRPr="00B110FA" w:rsidRDefault="00387C0C" w:rsidP="00D9217D">
    <w:pPr>
      <w:pStyle w:val="Header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25 (номер за списком групи)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18BF"/>
    <w:rsid w:val="0003368D"/>
    <w:rsid w:val="0004729C"/>
    <w:rsid w:val="00076081"/>
    <w:rsid w:val="00087716"/>
    <w:rsid w:val="000A6EC1"/>
    <w:rsid w:val="000C2E54"/>
    <w:rsid w:val="00113EAE"/>
    <w:rsid w:val="00170046"/>
    <w:rsid w:val="001F2E24"/>
    <w:rsid w:val="00204AFA"/>
    <w:rsid w:val="00207464"/>
    <w:rsid w:val="00220A95"/>
    <w:rsid w:val="00242348"/>
    <w:rsid w:val="00252F4D"/>
    <w:rsid w:val="00287C67"/>
    <w:rsid w:val="00291D0F"/>
    <w:rsid w:val="002B3148"/>
    <w:rsid w:val="002C2BD2"/>
    <w:rsid w:val="002F3177"/>
    <w:rsid w:val="002F4D9F"/>
    <w:rsid w:val="003121C6"/>
    <w:rsid w:val="00334041"/>
    <w:rsid w:val="0034068F"/>
    <w:rsid w:val="00377803"/>
    <w:rsid w:val="00387C0C"/>
    <w:rsid w:val="003B357E"/>
    <w:rsid w:val="003E4244"/>
    <w:rsid w:val="003E6F26"/>
    <w:rsid w:val="00406B13"/>
    <w:rsid w:val="00420A70"/>
    <w:rsid w:val="00454EE4"/>
    <w:rsid w:val="00463FA7"/>
    <w:rsid w:val="004746F4"/>
    <w:rsid w:val="004C6E9A"/>
    <w:rsid w:val="0050621C"/>
    <w:rsid w:val="00522D8D"/>
    <w:rsid w:val="00541121"/>
    <w:rsid w:val="00571055"/>
    <w:rsid w:val="00585454"/>
    <w:rsid w:val="005A047C"/>
    <w:rsid w:val="005A2389"/>
    <w:rsid w:val="005B5C4C"/>
    <w:rsid w:val="005E46C3"/>
    <w:rsid w:val="005F2661"/>
    <w:rsid w:val="0061678C"/>
    <w:rsid w:val="00687E02"/>
    <w:rsid w:val="006C446B"/>
    <w:rsid w:val="007212B3"/>
    <w:rsid w:val="007413BE"/>
    <w:rsid w:val="00750223"/>
    <w:rsid w:val="00755DD6"/>
    <w:rsid w:val="007912C2"/>
    <w:rsid w:val="007B06B6"/>
    <w:rsid w:val="007D70AB"/>
    <w:rsid w:val="007F715A"/>
    <w:rsid w:val="0088092A"/>
    <w:rsid w:val="008870C4"/>
    <w:rsid w:val="00896BAB"/>
    <w:rsid w:val="008B2BB4"/>
    <w:rsid w:val="008E3E0A"/>
    <w:rsid w:val="009051F5"/>
    <w:rsid w:val="00950E23"/>
    <w:rsid w:val="00954126"/>
    <w:rsid w:val="00971A48"/>
    <w:rsid w:val="009A351A"/>
    <w:rsid w:val="009C3DCB"/>
    <w:rsid w:val="00A10867"/>
    <w:rsid w:val="00A2300E"/>
    <w:rsid w:val="00A51325"/>
    <w:rsid w:val="00AB2AF2"/>
    <w:rsid w:val="00AB5300"/>
    <w:rsid w:val="00B110FA"/>
    <w:rsid w:val="00B17E1A"/>
    <w:rsid w:val="00B41821"/>
    <w:rsid w:val="00BB45F6"/>
    <w:rsid w:val="00BC5711"/>
    <w:rsid w:val="00BC794E"/>
    <w:rsid w:val="00C06BCD"/>
    <w:rsid w:val="00C253C7"/>
    <w:rsid w:val="00C454FE"/>
    <w:rsid w:val="00C5161A"/>
    <w:rsid w:val="00C53BF7"/>
    <w:rsid w:val="00C61B71"/>
    <w:rsid w:val="00CA0A50"/>
    <w:rsid w:val="00CF4A82"/>
    <w:rsid w:val="00D115BA"/>
    <w:rsid w:val="00D810E8"/>
    <w:rsid w:val="00D85B86"/>
    <w:rsid w:val="00D9217D"/>
    <w:rsid w:val="00DB7B97"/>
    <w:rsid w:val="00DC085F"/>
    <w:rsid w:val="00DD1E23"/>
    <w:rsid w:val="00DD2063"/>
    <w:rsid w:val="00E243D2"/>
    <w:rsid w:val="00EF5C0B"/>
    <w:rsid w:val="00EF5DDA"/>
    <w:rsid w:val="00F118BF"/>
    <w:rsid w:val="00F22AB5"/>
    <w:rsid w:val="00F617E5"/>
    <w:rsid w:val="00F62709"/>
    <w:rsid w:val="00F660D5"/>
    <w:rsid w:val="00FC03F0"/>
    <w:rsid w:val="00FC4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64"/>
    <w:pPr>
      <w:ind w:firstLine="709"/>
      <w:jc w:val="both"/>
    </w:pPr>
    <w:rPr>
      <w:sz w:val="28"/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18B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118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118BF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118BF"/>
    <w:rPr>
      <w:rFonts w:cs="Times New Roman"/>
    </w:rPr>
  </w:style>
  <w:style w:type="table" w:styleId="TableGrid">
    <w:name w:val="Table Grid"/>
    <w:basedOn w:val="TableNormal"/>
    <w:uiPriority w:val="99"/>
    <w:rsid w:val="00F118B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B45F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B45F6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950E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734"/>
    <w:rPr>
      <w:sz w:val="0"/>
      <w:szCs w:val="0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736</TotalTime>
  <Pages>10</Pages>
  <Words>1179</Words>
  <Characters>6723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Школенко</cp:lastModifiedBy>
  <cp:revision>20</cp:revision>
  <dcterms:created xsi:type="dcterms:W3CDTF">2019-03-09T12:59:00Z</dcterms:created>
  <dcterms:modified xsi:type="dcterms:W3CDTF">2020-12-04T20:02:00Z</dcterms:modified>
</cp:coreProperties>
</file>