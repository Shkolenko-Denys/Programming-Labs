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9A" w:rsidRPr="0088092A" w:rsidRDefault="004C6E9A" w:rsidP="00B110FA">
      <w:pPr>
        <w:spacing w:after="240"/>
        <w:ind w:firstLine="0"/>
        <w:jc w:val="center"/>
        <w:rPr>
          <w:b/>
          <w:szCs w:val="24"/>
          <w:lang w:val="ru-RU"/>
        </w:rPr>
      </w:pPr>
      <w:r w:rsidRPr="00B110FA">
        <w:rPr>
          <w:b/>
          <w:szCs w:val="24"/>
        </w:rPr>
        <w:t xml:space="preserve">ПРАКТИЧНЕ ЗАВДАННЯ № </w:t>
      </w:r>
      <w:r w:rsidRPr="0088092A">
        <w:rPr>
          <w:b/>
          <w:szCs w:val="24"/>
          <w:lang w:val="ru-RU"/>
        </w:rPr>
        <w:t>6</w:t>
      </w:r>
    </w:p>
    <w:p w:rsidR="004C6E9A" w:rsidRPr="00755DD6" w:rsidRDefault="004C6E9A" w:rsidP="0088092A">
      <w:pPr>
        <w:ind w:firstLine="0"/>
        <w:jc w:val="left"/>
        <w:rPr>
          <w:sz w:val="24"/>
          <w:szCs w:val="24"/>
        </w:rPr>
      </w:pPr>
      <w:r w:rsidRPr="00F118BF">
        <w:rPr>
          <w:b/>
          <w:sz w:val="24"/>
          <w:szCs w:val="24"/>
        </w:rPr>
        <w:t>Завдання</w:t>
      </w:r>
      <w:r>
        <w:rPr>
          <w:b/>
          <w:sz w:val="24"/>
          <w:szCs w:val="24"/>
        </w:rPr>
        <w:t xml:space="preserve"> № 1</w:t>
      </w:r>
      <w:r w:rsidRPr="00F118BF">
        <w:rPr>
          <w:b/>
          <w:sz w:val="24"/>
          <w:szCs w:val="24"/>
        </w:rPr>
        <w:t>:</w:t>
      </w:r>
      <w:r w:rsidRPr="00B110FA">
        <w:rPr>
          <w:sz w:val="24"/>
          <w:szCs w:val="24"/>
        </w:rPr>
        <w:t xml:space="preserve"> </w:t>
      </w:r>
      <w:r w:rsidRPr="0088092A">
        <w:rPr>
          <w:sz w:val="24"/>
          <w:szCs w:val="24"/>
        </w:rPr>
        <w:t>Напишіть програму, яка здійснювати поворот квадрату 3x3 у різних</w:t>
      </w:r>
      <w:r w:rsidRPr="00755DD6">
        <w:rPr>
          <w:sz w:val="24"/>
          <w:szCs w:val="24"/>
          <w:lang w:val="ru-RU"/>
        </w:rPr>
        <w:t xml:space="preserve"> </w:t>
      </w:r>
      <w:r w:rsidRPr="0088092A">
        <w:rPr>
          <w:sz w:val="24"/>
          <w:szCs w:val="24"/>
        </w:rPr>
        <w:t>напрямках. Напрямок повороту має вибирати користувач, тому передбачте для</w:t>
      </w:r>
      <w:r w:rsidRPr="00755DD6">
        <w:rPr>
          <w:sz w:val="24"/>
          <w:szCs w:val="24"/>
          <w:lang w:val="ru-RU"/>
        </w:rPr>
        <w:t xml:space="preserve"> </w:t>
      </w:r>
      <w:r w:rsidRPr="0088092A">
        <w:rPr>
          <w:sz w:val="24"/>
          <w:szCs w:val="24"/>
        </w:rPr>
        <w:t>нього таку можливість.</w:t>
      </w:r>
    </w:p>
    <w:p w:rsidR="004C6E9A" w:rsidRPr="00F118BF" w:rsidRDefault="004C6E9A" w:rsidP="0088092A">
      <w:pPr>
        <w:spacing w:before="240" w:after="120"/>
        <w:ind w:firstLine="0"/>
        <w:jc w:val="left"/>
        <w:rPr>
          <w:b/>
          <w:sz w:val="24"/>
          <w:szCs w:val="24"/>
        </w:rPr>
      </w:pPr>
      <w:r w:rsidRPr="00F118BF">
        <w:rPr>
          <w:b/>
          <w:sz w:val="24"/>
          <w:szCs w:val="24"/>
        </w:rPr>
        <w:t>Код програми: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 xml:space="preserve">/* </w:t>
      </w:r>
      <w:r w:rsidRPr="0088092A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ab/>
        <w:t>Turns of the square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*</w:t>
      </w:r>
      <w:r w:rsidRPr="0088092A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ab/>
        <w:t>This program flips the square matrix of ANY DIMENSION in all directions,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*</w:t>
      </w:r>
      <w:r w:rsidRPr="0088092A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ab/>
        <w:t>not only 3 by 3. You only need to resize and fill in the initial matrix */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&lt;stdio.h&gt;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&lt;ctype.h&gt;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&lt;stdbool.h&gt;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&lt;Windows.h&gt;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BLACK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0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BLUE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1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GREEN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2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RED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4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WHITE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15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4  </w:t>
      </w:r>
      <w:r w:rsidRPr="0088092A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the size can be changed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rotate_left(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rotate_right(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rotate_180(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flip_vertical(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flip_horizontal(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bool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launch =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true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;  </w:t>
      </w:r>
      <w:r w:rsidRPr="0088092A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permission to repeat the program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mode;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2B91AF"/>
          <w:sz w:val="24"/>
          <w:szCs w:val="24"/>
          <w:lang w:val="en-GB" w:eastAsia="ru-RU"/>
        </w:rPr>
        <w:t>HANDLE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hConsole = GetStdHandle(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STD_OUTPUT_HANDLE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system(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"color F0"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);  </w:t>
      </w:r>
      <w:r w:rsidRPr="0088092A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white background, black font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system(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"mode 60, 30"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const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square[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 = { {1, 2, 3, 4},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{5, 6, 7, 8},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{9, 10, 11, 12},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{13, 14, 15, 16} };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transposed[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(launch)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"Enter the operation of your choice:\n"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"A. Rotate left\t\tB. Rotate right\n"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"C. Rotate 180\t\tD. Flip vertical\n"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"E. Flip horizontal\tQ. Quit\n"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SetConsoleTextAttribute(hConsole, (</w:t>
      </w:r>
      <w:r w:rsidRPr="0088092A">
        <w:rPr>
          <w:rFonts w:ascii="Consolas" w:hAnsi="Consolas" w:cs="Consolas"/>
          <w:b/>
          <w:color w:val="2B91AF"/>
          <w:sz w:val="24"/>
          <w:szCs w:val="24"/>
          <w:lang w:val="en-GB" w:eastAsia="ru-RU"/>
        </w:rPr>
        <w:t>WORD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)((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WHITE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&lt;&lt; 4) |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BLUE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"Your choice: "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SetConsoleTextAttribute(hConsole, (</w:t>
      </w:r>
      <w:r w:rsidRPr="0088092A">
        <w:rPr>
          <w:rFonts w:ascii="Consolas" w:hAnsi="Consolas" w:cs="Consolas"/>
          <w:b/>
          <w:color w:val="2B91AF"/>
          <w:sz w:val="24"/>
          <w:szCs w:val="24"/>
          <w:lang w:val="en-GB" w:eastAsia="ru-RU"/>
        </w:rPr>
        <w:t>WORD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)((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WHITE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&lt;&lt; 4) |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BLACK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mode = getchar();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fflush(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stdin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);  </w:t>
      </w:r>
      <w:r w:rsidRPr="0088092A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clearing the clipboard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mode = toupper(mode);  </w:t>
      </w:r>
      <w:r w:rsidRPr="0088092A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ignore case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switch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(mode)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case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'A'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: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row = 0; row &lt;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row++)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col = 0; col &lt;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col++)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rotate_left(square[row][col], row, col, transposed);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break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case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'B'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: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row = 0; row &lt;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row++)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col = 0; col &lt;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col++)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rotate_right(square[row][col], row, col, transposed);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break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case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'C'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: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row = 0; row &lt;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row++)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col = 0; col &lt;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col++)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rotate_180(square[row][col], row, col, transposed);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break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case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'D'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: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row = 0; row &lt;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row++)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col = 0; col &lt;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col++)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flip_vertical(square[row][col], row, col, transposed);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break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case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'E'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: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row = 0; row &lt;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row++)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col = 0; col &lt;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col++)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flip_horizontal(square[row][col], row, col, transposed);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break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case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'Q'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: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launch =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false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SetConsoleTextAttribute(hConsole, (</w:t>
      </w:r>
      <w:r w:rsidRPr="0088092A">
        <w:rPr>
          <w:rFonts w:ascii="Consolas" w:hAnsi="Consolas" w:cs="Consolas"/>
          <w:b/>
          <w:color w:val="2B91AF"/>
          <w:sz w:val="24"/>
          <w:szCs w:val="24"/>
          <w:lang w:val="en-GB" w:eastAsia="ru-RU"/>
        </w:rPr>
        <w:t>WORD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)((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WHITE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&lt;&lt; 4) |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RED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"See you!"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SetConsoleTextAttribute(hConsole, (</w:t>
      </w:r>
      <w:r w:rsidRPr="0088092A">
        <w:rPr>
          <w:rFonts w:ascii="Consolas" w:hAnsi="Consolas" w:cs="Consolas"/>
          <w:b/>
          <w:color w:val="2B91AF"/>
          <w:sz w:val="24"/>
          <w:szCs w:val="24"/>
          <w:lang w:val="en-GB" w:eastAsia="ru-RU"/>
        </w:rPr>
        <w:t>WORD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)((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WHITE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&lt;&lt; 4) |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BLACK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break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default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: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SetConsoleTextAttribute(hConsole, (</w:t>
      </w:r>
      <w:r w:rsidRPr="0088092A">
        <w:rPr>
          <w:rFonts w:ascii="Consolas" w:hAnsi="Consolas" w:cs="Consolas"/>
          <w:b/>
          <w:color w:val="2B91AF"/>
          <w:sz w:val="24"/>
          <w:szCs w:val="24"/>
          <w:lang w:val="en-GB" w:eastAsia="ru-RU"/>
        </w:rPr>
        <w:t>WORD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)((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WHITE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&lt;&lt; 4) |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RED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"Incorrect mode!"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SetConsoleTextAttribute(hConsole, (</w:t>
      </w:r>
      <w:r w:rsidRPr="0088092A">
        <w:rPr>
          <w:rFonts w:ascii="Consolas" w:hAnsi="Consolas" w:cs="Consolas"/>
          <w:b/>
          <w:color w:val="2B91AF"/>
          <w:sz w:val="24"/>
          <w:szCs w:val="24"/>
          <w:lang w:val="en-GB" w:eastAsia="ru-RU"/>
        </w:rPr>
        <w:t>WORD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)((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WHITE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&lt;&lt; 4) |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BLACK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launch =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false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break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(launch ==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true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"Transposed square:"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SetConsoleTextAttribute(hConsole, (</w:t>
      </w:r>
      <w:r w:rsidRPr="0088092A">
        <w:rPr>
          <w:rFonts w:ascii="Consolas" w:hAnsi="Consolas" w:cs="Consolas"/>
          <w:b/>
          <w:color w:val="2B91AF"/>
          <w:sz w:val="24"/>
          <w:szCs w:val="24"/>
          <w:lang w:val="en-GB" w:eastAsia="ru-RU"/>
        </w:rPr>
        <w:t>WORD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)((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WHITE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&lt;&lt; 4) |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GREEN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row = 0; row &lt;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row++)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col = 0; col &lt;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col++)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"%2d "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transposed[row][col]);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"\n"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SetConsoleTextAttribute(hConsole, (</w:t>
      </w:r>
      <w:r w:rsidRPr="0088092A">
        <w:rPr>
          <w:rFonts w:ascii="Consolas" w:hAnsi="Consolas" w:cs="Consolas"/>
          <w:b/>
          <w:color w:val="2B91AF"/>
          <w:sz w:val="24"/>
          <w:szCs w:val="24"/>
          <w:lang w:val="en-GB" w:eastAsia="ru-RU"/>
        </w:rPr>
        <w:t>WORD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)((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WHITE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&lt;&lt; 4) |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BLACK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88092A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"\n"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return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0;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rotate_left(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step =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- 1;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[step -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] =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rotate_right(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step =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- 1;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][step -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] =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rotate_180(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step =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- 1;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[step -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][step -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] =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flip_vertical(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step =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- 1;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[step -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] =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flip_horizontal(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]) {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step = </w:t>
      </w:r>
      <w:r w:rsidRPr="0088092A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edge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- 1;</w:t>
      </w:r>
    </w:p>
    <w:p w:rsidR="004C6E9A" w:rsidRPr="0088092A" w:rsidRDefault="004C6E9A" w:rsidP="008809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res_square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row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][step -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col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] = </w:t>
      </w:r>
      <w:r w:rsidRPr="0088092A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value</w:t>
      </w:r>
      <w:r w:rsidRPr="0088092A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88092A" w:rsidRDefault="004C6E9A" w:rsidP="0088092A">
      <w:pPr>
        <w:spacing w:after="120"/>
        <w:ind w:firstLine="540"/>
        <w:rPr>
          <w:rFonts w:ascii="Courier New" w:hAnsi="Courier New" w:cs="Courier New"/>
          <w:b/>
          <w:color w:val="000000"/>
          <w:sz w:val="24"/>
          <w:szCs w:val="24"/>
          <w:lang w:val="ru-RU" w:eastAsia="ru-RU"/>
        </w:rPr>
      </w:pPr>
      <w:r w:rsidRPr="0088092A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4C6E9A" w:rsidRPr="00113EAE" w:rsidRDefault="004C6E9A" w:rsidP="00113EAE">
      <w:pPr>
        <w:spacing w:after="240"/>
        <w:ind w:firstLine="0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Результати</w:t>
      </w:r>
      <w:r w:rsidRPr="00F118BF">
        <w:rPr>
          <w:b/>
          <w:sz w:val="24"/>
          <w:szCs w:val="24"/>
        </w:rPr>
        <w:t xml:space="preserve"> роботи програми</w:t>
      </w:r>
      <w:r>
        <w:rPr>
          <w:b/>
          <w:sz w:val="24"/>
          <w:szCs w:val="24"/>
        </w:rPr>
        <w:t xml:space="preserve"> (скриншот</w:t>
      </w:r>
      <w:r>
        <w:rPr>
          <w:b/>
          <w:sz w:val="24"/>
          <w:szCs w:val="24"/>
          <w:lang w:val="en-US"/>
        </w:rPr>
        <w:t>и</w:t>
      </w:r>
      <w:r>
        <w:rPr>
          <w:b/>
          <w:sz w:val="24"/>
          <w:szCs w:val="24"/>
        </w:rPr>
        <w:t>)</w:t>
      </w:r>
      <w:r w:rsidRPr="00F118BF">
        <w:rPr>
          <w:b/>
          <w:sz w:val="24"/>
          <w:szCs w:val="24"/>
        </w:rPr>
        <w:t>:</w:t>
      </w:r>
    </w:p>
    <w:p w:rsidR="004C6E9A" w:rsidRDefault="004C6E9A" w:rsidP="00113EAE">
      <w:pPr>
        <w:spacing w:after="240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in">
            <v:imagedata r:id="rId6" o:title=""/>
          </v:shape>
        </w:pict>
      </w:r>
    </w:p>
    <w:p w:rsidR="004C6E9A" w:rsidRDefault="004C6E9A" w:rsidP="00113EAE">
      <w:pPr>
        <w:spacing w:after="240"/>
        <w:ind w:firstLine="0"/>
      </w:pPr>
      <w:r w:rsidRPr="00D85B86">
        <w:rPr>
          <w:lang w:val="en-US"/>
        </w:rPr>
        <w:pict>
          <v:shape id="_x0000_i1026" type="#_x0000_t75" style="width:467.25pt;height:7in">
            <v:imagedata r:id="rId7" o:title=""/>
          </v:shape>
        </w:pict>
      </w:r>
    </w:p>
    <w:p w:rsidR="004C6E9A" w:rsidRPr="00DD1E23" w:rsidRDefault="004C6E9A" w:rsidP="00755DD6">
      <w:pPr>
        <w:spacing w:after="120"/>
        <w:ind w:firstLine="0"/>
        <w:rPr>
          <w:bCs/>
          <w:sz w:val="24"/>
          <w:szCs w:val="24"/>
        </w:rPr>
      </w:pPr>
      <w:r w:rsidRPr="00D85B86">
        <w:rPr>
          <w:lang w:val="en-US"/>
        </w:rPr>
        <w:pict>
          <v:shape id="_x0000_i1027" type="#_x0000_t75" style="width:467.25pt;height:7in">
            <v:imagedata r:id="rId8" o:title=""/>
          </v:shape>
        </w:pict>
      </w:r>
      <w:r>
        <w:rPr>
          <w:b/>
          <w:sz w:val="24"/>
          <w:szCs w:val="24"/>
        </w:rPr>
        <w:br w:type="page"/>
      </w:r>
      <w:r w:rsidRPr="00B110FA">
        <w:rPr>
          <w:b/>
          <w:sz w:val="24"/>
          <w:szCs w:val="24"/>
        </w:rPr>
        <w:t>Завдання №</w:t>
      </w:r>
      <w:r>
        <w:rPr>
          <w:b/>
          <w:sz w:val="24"/>
          <w:szCs w:val="24"/>
          <w:lang w:val="ru-RU"/>
        </w:rPr>
        <w:t xml:space="preserve"> 2</w:t>
      </w:r>
      <w:r w:rsidRPr="00B110FA">
        <w:rPr>
          <w:b/>
          <w:sz w:val="24"/>
          <w:szCs w:val="24"/>
        </w:rPr>
        <w:t>:</w:t>
      </w:r>
      <w:r w:rsidRPr="002F4D9F">
        <w:t xml:space="preserve"> </w:t>
      </w:r>
      <w:r w:rsidRPr="00DD1E23">
        <w:rPr>
          <w:bCs/>
          <w:sz w:val="24"/>
          <w:szCs w:val="24"/>
        </w:rPr>
        <w:t>Напишіть програму, яка буде порівнювати значення двох чисел, при цьому</w:t>
      </w:r>
      <w:r w:rsidRPr="00755DD6">
        <w:rPr>
          <w:bCs/>
          <w:sz w:val="24"/>
          <w:szCs w:val="24"/>
          <w:lang w:val="ru-RU"/>
        </w:rPr>
        <w:t xml:space="preserve"> </w:t>
      </w:r>
      <w:r w:rsidRPr="00DD1E23">
        <w:rPr>
          <w:bCs/>
          <w:sz w:val="24"/>
          <w:szCs w:val="24"/>
        </w:rPr>
        <w:t>декілька разів запитуючи користувача про введення чисел, які необхідно</w:t>
      </w:r>
      <w:r w:rsidRPr="00DD1E23">
        <w:rPr>
          <w:bCs/>
          <w:sz w:val="24"/>
          <w:szCs w:val="24"/>
          <w:lang w:val="ru-RU"/>
        </w:rPr>
        <w:t xml:space="preserve"> </w:t>
      </w:r>
      <w:r w:rsidRPr="00DD1E23">
        <w:rPr>
          <w:bCs/>
          <w:sz w:val="24"/>
          <w:szCs w:val="24"/>
        </w:rPr>
        <w:t>порівняти. Для порівняння використовуйте умовний оператор «?».</w:t>
      </w:r>
    </w:p>
    <w:p w:rsidR="004C6E9A" w:rsidRPr="00B110FA" w:rsidRDefault="004C6E9A" w:rsidP="00113EAE">
      <w:pPr>
        <w:spacing w:after="240"/>
        <w:ind w:firstLine="0"/>
        <w:rPr>
          <w:b/>
          <w:sz w:val="24"/>
          <w:szCs w:val="24"/>
        </w:rPr>
      </w:pPr>
      <w:r w:rsidRPr="00B110FA">
        <w:rPr>
          <w:b/>
          <w:sz w:val="24"/>
          <w:szCs w:val="24"/>
        </w:rPr>
        <w:t>Код програми: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406B13">
        <w:rPr>
          <w:rFonts w:ascii="Consolas" w:hAnsi="Consolas" w:cs="Consolas"/>
          <w:b/>
          <w:color w:val="808080"/>
          <w:sz w:val="24"/>
          <w:szCs w:val="24"/>
          <w:lang w:val="ru-RU" w:eastAsia="ru-RU"/>
        </w:rPr>
        <w:t>#include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</w:t>
      </w:r>
      <w:r w:rsidRPr="00406B13">
        <w:rPr>
          <w:rFonts w:ascii="Consolas" w:hAnsi="Consolas" w:cs="Consolas"/>
          <w:b/>
          <w:color w:val="A31515"/>
          <w:sz w:val="24"/>
          <w:szCs w:val="24"/>
          <w:lang w:val="ru-RU" w:eastAsia="ru-RU"/>
        </w:rPr>
        <w:t>&lt;stdio.h&gt;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406B1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406B1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406B1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a, b;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406B1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(1) {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406B1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"Enter a: "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scanf(</w:t>
      </w:r>
      <w:r w:rsidRPr="00406B1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"%d"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&amp;a);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406B1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"Enter b: "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scanf(</w:t>
      </w:r>
      <w:r w:rsidRPr="00406B1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"%d"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&amp;b);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fflush(</w:t>
      </w:r>
      <w:r w:rsidRPr="00406B13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stdin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(a &gt; b) ? puts(</w:t>
      </w:r>
      <w:r w:rsidRPr="00406B1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"a &gt; b"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: (a &lt; b ? puts(</w:t>
      </w:r>
      <w:r w:rsidRPr="00406B1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"a &lt; b"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: puts(</w:t>
      </w:r>
      <w:r w:rsidRPr="00406B1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"a = b"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));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406B1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"\n"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406B13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"To repeat? Enter y/n: "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406B13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(getchar() != </w:t>
      </w:r>
      <w:r w:rsidRPr="00406B13">
        <w:rPr>
          <w:rFonts w:ascii="Consolas" w:hAnsi="Consolas" w:cs="Consolas"/>
          <w:b/>
          <w:color w:val="A31515"/>
          <w:sz w:val="24"/>
          <w:szCs w:val="24"/>
          <w:lang w:val="ru-RU" w:eastAsia="ru-RU"/>
        </w:rPr>
        <w:t>'y'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) {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406B1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406B1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406B13">
        <w:rPr>
          <w:rFonts w:ascii="Consolas" w:hAnsi="Consolas" w:cs="Consolas"/>
          <w:b/>
          <w:color w:val="0000FF"/>
          <w:sz w:val="24"/>
          <w:szCs w:val="24"/>
          <w:lang w:val="ru-RU" w:eastAsia="ru-RU"/>
        </w:rPr>
        <w:t>break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;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406B1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}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}</w:t>
      </w:r>
    </w:p>
    <w:p w:rsidR="004C6E9A" w:rsidRPr="00406B13" w:rsidRDefault="004C6E9A" w:rsidP="00334041">
      <w:pPr>
        <w:autoSpaceDE w:val="0"/>
        <w:autoSpaceDN w:val="0"/>
        <w:adjustRightInd w:val="0"/>
        <w:ind w:left="540" w:hanging="54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406B13">
        <w:rPr>
          <w:rFonts w:ascii="Consolas" w:hAnsi="Consolas" w:cs="Consolas"/>
          <w:b/>
          <w:color w:val="0000FF"/>
          <w:sz w:val="24"/>
          <w:szCs w:val="24"/>
          <w:lang w:val="ru-RU" w:eastAsia="ru-RU"/>
        </w:rPr>
        <w:t>return</w:t>
      </w:r>
      <w:r w:rsidRPr="00406B1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0;</w:t>
      </w:r>
    </w:p>
    <w:p w:rsidR="004C6E9A" w:rsidRPr="00406B13" w:rsidRDefault="004C6E9A" w:rsidP="00334041">
      <w:pPr>
        <w:ind w:left="540" w:hanging="540"/>
        <w:rPr>
          <w:b/>
          <w:sz w:val="24"/>
          <w:szCs w:val="24"/>
          <w:lang w:val="ru-RU"/>
        </w:rPr>
      </w:pPr>
      <w:r w:rsidRPr="00406B13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4C6E9A" w:rsidRPr="00D115BA" w:rsidRDefault="004C6E9A" w:rsidP="007D70AB">
      <w:pPr>
        <w:ind w:firstLine="540"/>
        <w:rPr>
          <w:b/>
          <w:sz w:val="24"/>
          <w:szCs w:val="24"/>
          <w:lang w:val="ru-RU"/>
        </w:rPr>
      </w:pPr>
    </w:p>
    <w:p w:rsidR="004C6E9A" w:rsidRPr="00B110FA" w:rsidRDefault="004C6E9A" w:rsidP="007D70AB">
      <w:pPr>
        <w:ind w:firstLine="0"/>
        <w:rPr>
          <w:sz w:val="24"/>
          <w:szCs w:val="24"/>
        </w:rPr>
      </w:pPr>
      <w:r w:rsidRPr="00B110FA">
        <w:rPr>
          <w:b/>
          <w:sz w:val="24"/>
          <w:szCs w:val="24"/>
        </w:rPr>
        <w:t>Результати роботи програми (скри</w:t>
      </w:r>
      <w:r>
        <w:rPr>
          <w:b/>
          <w:sz w:val="24"/>
          <w:szCs w:val="24"/>
        </w:rPr>
        <w:t>ншот</w:t>
      </w:r>
      <w:r w:rsidRPr="00B110FA">
        <w:rPr>
          <w:b/>
          <w:sz w:val="24"/>
          <w:szCs w:val="24"/>
        </w:rPr>
        <w:t>):</w:t>
      </w:r>
    </w:p>
    <w:p w:rsidR="004C6E9A" w:rsidRDefault="004C6E9A" w:rsidP="00B110FA">
      <w:pPr>
        <w:rPr>
          <w:sz w:val="24"/>
          <w:szCs w:val="24"/>
        </w:rPr>
      </w:pPr>
    </w:p>
    <w:p w:rsidR="004C6E9A" w:rsidRPr="000A6EC1" w:rsidRDefault="004C6E9A" w:rsidP="00C5161A">
      <w:pPr>
        <w:ind w:firstLine="0"/>
        <w:jc w:val="left"/>
        <w:rPr>
          <w:sz w:val="24"/>
          <w:szCs w:val="24"/>
          <w:lang w:val="en-US"/>
        </w:rPr>
      </w:pPr>
      <w:r w:rsidRPr="00D85B86">
        <w:rPr>
          <w:sz w:val="24"/>
          <w:szCs w:val="24"/>
          <w:lang w:val="en-US"/>
        </w:rPr>
        <w:pict>
          <v:shape id="_x0000_i1028" type="#_x0000_t75" style="width:479.25pt;height:297.75pt">
            <v:imagedata r:id="rId9" o:title=""/>
          </v:shape>
        </w:pict>
      </w:r>
    </w:p>
    <w:p w:rsidR="004C6E9A" w:rsidRPr="00755DD6" w:rsidRDefault="004C6E9A" w:rsidP="00755DD6">
      <w:pPr>
        <w:ind w:firstLine="0"/>
        <w:rPr>
          <w:b/>
          <w:sz w:val="24"/>
          <w:szCs w:val="24"/>
          <w:lang w:val="en-US"/>
        </w:rPr>
      </w:pPr>
    </w:p>
    <w:p w:rsidR="004C6E9A" w:rsidRPr="00DD1E23" w:rsidRDefault="004C6E9A" w:rsidP="00755DD6">
      <w:pPr>
        <w:spacing w:after="120"/>
        <w:ind w:firstLine="0"/>
        <w:jc w:val="left"/>
        <w:rPr>
          <w:bCs/>
          <w:sz w:val="24"/>
          <w:szCs w:val="24"/>
        </w:rPr>
      </w:pPr>
      <w:r w:rsidRPr="00B110FA">
        <w:rPr>
          <w:b/>
          <w:sz w:val="24"/>
          <w:szCs w:val="24"/>
        </w:rPr>
        <w:t>Завдання №</w:t>
      </w:r>
      <w:r w:rsidRPr="000A6EC1">
        <w:rPr>
          <w:b/>
          <w:sz w:val="24"/>
          <w:szCs w:val="24"/>
          <w:lang w:val="ru-RU"/>
        </w:rPr>
        <w:t xml:space="preserve"> 3</w:t>
      </w:r>
      <w:r w:rsidRPr="00B110FA">
        <w:rPr>
          <w:b/>
          <w:sz w:val="24"/>
          <w:szCs w:val="24"/>
        </w:rPr>
        <w:t>:</w:t>
      </w:r>
      <w:r w:rsidRPr="000A6EC1">
        <w:t xml:space="preserve"> </w:t>
      </w:r>
      <w:r w:rsidRPr="00DD1E23">
        <w:rPr>
          <w:bCs/>
          <w:sz w:val="24"/>
          <w:szCs w:val="24"/>
        </w:rPr>
        <w:t>Напишіть програму, яка буде рахувати перші 10 значень функції косинуса.</w:t>
      </w:r>
      <w:r w:rsidRPr="00755DD6">
        <w:rPr>
          <w:bCs/>
          <w:sz w:val="24"/>
          <w:szCs w:val="24"/>
          <w:lang w:val="ru-RU"/>
        </w:rPr>
        <w:t xml:space="preserve"> </w:t>
      </w:r>
      <w:r w:rsidRPr="00DD1E23">
        <w:rPr>
          <w:bCs/>
          <w:sz w:val="24"/>
          <w:szCs w:val="24"/>
        </w:rPr>
        <w:t>Виконайте програму двома способами: у першому використайте вже реалізовану</w:t>
      </w:r>
      <w:r w:rsidRPr="00DD1E23">
        <w:rPr>
          <w:bCs/>
          <w:sz w:val="24"/>
          <w:szCs w:val="24"/>
          <w:lang w:val="ru-RU"/>
        </w:rPr>
        <w:t xml:space="preserve"> </w:t>
      </w:r>
      <w:r w:rsidRPr="00DD1E23">
        <w:rPr>
          <w:bCs/>
          <w:sz w:val="24"/>
          <w:szCs w:val="24"/>
        </w:rPr>
        <w:t>функції cos() з бібліотеки &lt;cmath.h&gt;, а у другому випадку напишіть свою власну</w:t>
      </w:r>
      <w:r w:rsidRPr="00DD1E23">
        <w:rPr>
          <w:bCs/>
          <w:sz w:val="24"/>
          <w:szCs w:val="24"/>
          <w:lang w:val="ru-RU"/>
        </w:rPr>
        <w:t xml:space="preserve"> </w:t>
      </w:r>
      <w:r w:rsidRPr="00DD1E23">
        <w:rPr>
          <w:bCs/>
          <w:sz w:val="24"/>
          <w:szCs w:val="24"/>
        </w:rPr>
        <w:t>функцію, яка буде рахувати значення косинуса, для цього скористайтесь</w:t>
      </w:r>
      <w:r w:rsidRPr="00DD1E23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формулою</w:t>
      </w:r>
      <w:r w:rsidRPr="00DD1E23">
        <w:rPr>
          <w:bCs/>
          <w:sz w:val="24"/>
          <w:szCs w:val="24"/>
          <w:lang w:val="ru-RU"/>
        </w:rPr>
        <w:t>.</w:t>
      </w:r>
    </w:p>
    <w:p w:rsidR="004C6E9A" w:rsidRPr="00B110FA" w:rsidRDefault="004C6E9A" w:rsidP="00C06BCD">
      <w:pPr>
        <w:spacing w:after="240"/>
        <w:ind w:firstLine="0"/>
        <w:rPr>
          <w:b/>
          <w:sz w:val="24"/>
          <w:szCs w:val="24"/>
        </w:rPr>
      </w:pPr>
      <w:r w:rsidRPr="00B110FA">
        <w:rPr>
          <w:b/>
          <w:sz w:val="24"/>
          <w:szCs w:val="24"/>
        </w:rPr>
        <w:t>Код програми: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334041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&lt;stdio.h&gt;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334041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&lt;math.h&gt;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factorial(</w:t>
      </w: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334041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mycos(</w:t>
      </w: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334041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x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x;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334041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x \t\tmycos(x)\t\tcos(x)\n"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(x = 0; x &lt; 1; x += 0.1) {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334041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"%.1f\t%.15f\t%.15f\n"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x, mycos(x), cos(x));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factorial(</w:t>
      </w: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334041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return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334041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&lt; 2) ? 1 : </w:t>
      </w:r>
      <w:r w:rsidRPr="00334041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 factorial(</w:t>
      </w:r>
      <w:r w:rsidRPr="00334041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- 1);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mycos(</w:t>
      </w: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334041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x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sum = 0;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334041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0; i &lt; 10; i++)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sum += pow(-1, i) * pow(</w:t>
      </w:r>
      <w:r w:rsidRPr="00334041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x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2 * i) / factorial(2 * i);</w:t>
      </w:r>
    </w:p>
    <w:p w:rsidR="004C6E9A" w:rsidRPr="00334041" w:rsidRDefault="004C6E9A" w:rsidP="003340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334041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334041">
        <w:rPr>
          <w:rFonts w:ascii="Consolas" w:hAnsi="Consolas" w:cs="Consolas"/>
          <w:b/>
          <w:color w:val="0000FF"/>
          <w:sz w:val="24"/>
          <w:szCs w:val="24"/>
          <w:lang w:val="ru-RU" w:eastAsia="ru-RU"/>
        </w:rPr>
        <w:t>return</w:t>
      </w:r>
      <w:r w:rsidRPr="00334041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sum;</w:t>
      </w:r>
    </w:p>
    <w:p w:rsidR="004C6E9A" w:rsidRPr="00334041" w:rsidRDefault="004C6E9A" w:rsidP="00334041">
      <w:pPr>
        <w:spacing w:after="240"/>
        <w:ind w:firstLine="540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334041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4C6E9A" w:rsidRDefault="004C6E9A" w:rsidP="00C06BCD">
      <w:pPr>
        <w:spacing w:after="240"/>
        <w:ind w:firstLine="0"/>
        <w:rPr>
          <w:b/>
          <w:sz w:val="24"/>
          <w:szCs w:val="24"/>
          <w:lang w:val="en-US"/>
        </w:rPr>
      </w:pPr>
      <w:r w:rsidRPr="00B110FA">
        <w:rPr>
          <w:b/>
          <w:sz w:val="24"/>
          <w:szCs w:val="24"/>
        </w:rPr>
        <w:t>Резул</w:t>
      </w:r>
      <w:r>
        <w:rPr>
          <w:b/>
          <w:sz w:val="24"/>
          <w:szCs w:val="24"/>
        </w:rPr>
        <w:t>ьтати роботи програми</w:t>
      </w:r>
      <w:r w:rsidRPr="00B110FA">
        <w:rPr>
          <w:b/>
          <w:sz w:val="24"/>
          <w:szCs w:val="24"/>
        </w:rPr>
        <w:t>:</w:t>
      </w:r>
    </w:p>
    <w:p w:rsidR="004C6E9A" w:rsidRPr="005F2661" w:rsidRDefault="004C6E9A" w:rsidP="00C06BCD">
      <w:pPr>
        <w:spacing w:after="240"/>
        <w:ind w:firstLine="0"/>
        <w:rPr>
          <w:sz w:val="24"/>
          <w:szCs w:val="24"/>
        </w:rPr>
      </w:pPr>
      <w:r w:rsidRPr="005F2661">
        <w:rPr>
          <w:sz w:val="24"/>
          <w:szCs w:val="24"/>
          <w:lang w:val="ru-RU"/>
        </w:rPr>
        <w:t>Похибка відбувається через заокруглення чисел</w:t>
      </w:r>
      <w:r>
        <w:rPr>
          <w:sz w:val="24"/>
          <w:szCs w:val="24"/>
          <w:lang w:val="ru-RU"/>
        </w:rPr>
        <w:t xml:space="preserve"> комп’ютером</w:t>
      </w:r>
      <w:r w:rsidRPr="005F2661">
        <w:rPr>
          <w:sz w:val="24"/>
          <w:szCs w:val="24"/>
          <w:lang w:val="ru-RU"/>
        </w:rPr>
        <w:t xml:space="preserve"> на проміжному етапі додавання</w:t>
      </w:r>
      <w:r>
        <w:rPr>
          <w:sz w:val="24"/>
          <w:szCs w:val="24"/>
          <w:lang w:val="ru-RU"/>
        </w:rPr>
        <w:t>. Саме через це, на деякому повторенні вже ця похибка стає помітною. Числа дуже маленькі, молодші розряди числа у двійковому коді опускаються (при виході за розрядну сітку). З повторенням похибка накопичується.</w:t>
      </w:r>
    </w:p>
    <w:p w:rsidR="004C6E9A" w:rsidRPr="00755DD6" w:rsidRDefault="004C6E9A" w:rsidP="00755DD6">
      <w:pPr>
        <w:spacing w:after="240"/>
        <w:ind w:firstLine="0"/>
        <w:jc w:val="center"/>
        <w:rPr>
          <w:b/>
          <w:sz w:val="24"/>
          <w:szCs w:val="24"/>
          <w:lang w:val="en-US"/>
        </w:rPr>
      </w:pPr>
      <w:r w:rsidRPr="00D85B86">
        <w:rPr>
          <w:b/>
          <w:sz w:val="24"/>
          <w:szCs w:val="24"/>
        </w:rPr>
        <w:pict>
          <v:shape id="_x0000_i1029" type="#_x0000_t75" style="width:447pt;height:277.5pt">
            <v:imagedata r:id="rId10" o:title=""/>
          </v:shape>
        </w:pict>
      </w:r>
    </w:p>
    <w:p w:rsidR="004C6E9A" w:rsidRPr="00F660D5" w:rsidRDefault="004C6E9A" w:rsidP="00F660D5">
      <w:pPr>
        <w:spacing w:before="240" w:after="120"/>
        <w:ind w:firstLine="0"/>
        <w:jc w:val="left"/>
        <w:rPr>
          <w:bCs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B110FA">
        <w:rPr>
          <w:b/>
          <w:sz w:val="24"/>
          <w:szCs w:val="24"/>
        </w:rPr>
        <w:t>Завдання №</w:t>
      </w:r>
      <w:r w:rsidRPr="00D115BA">
        <w:rPr>
          <w:b/>
          <w:sz w:val="24"/>
          <w:szCs w:val="24"/>
        </w:rPr>
        <w:t xml:space="preserve"> 4</w:t>
      </w:r>
      <w:r w:rsidRPr="00B110FA">
        <w:rPr>
          <w:b/>
          <w:sz w:val="24"/>
          <w:szCs w:val="24"/>
        </w:rPr>
        <w:t>:</w:t>
      </w:r>
      <w:r w:rsidRPr="000A6EC1">
        <w:t xml:space="preserve"> </w:t>
      </w:r>
      <w:r w:rsidRPr="00F660D5">
        <w:rPr>
          <w:bCs/>
          <w:sz w:val="24"/>
          <w:szCs w:val="24"/>
        </w:rPr>
        <w:t>Напишіть програму для вирішення задачі Ханойських веж.</w:t>
      </w:r>
      <w:r w:rsidRPr="00F660D5">
        <w:rPr>
          <w:bCs/>
          <w:sz w:val="24"/>
          <w:szCs w:val="24"/>
          <w:lang w:val="ru-RU"/>
        </w:rPr>
        <w:t xml:space="preserve"> </w:t>
      </w:r>
      <w:r w:rsidRPr="00F660D5">
        <w:rPr>
          <w:bCs/>
          <w:sz w:val="24"/>
          <w:szCs w:val="24"/>
        </w:rPr>
        <w:t>Задача полягає в тому, що маючи 3 вежі та три кільця різного розміру на</w:t>
      </w:r>
      <w:r w:rsidRPr="00F660D5">
        <w:rPr>
          <w:bCs/>
          <w:sz w:val="24"/>
          <w:szCs w:val="24"/>
          <w:lang w:val="ru-RU"/>
        </w:rPr>
        <w:t xml:space="preserve"> </w:t>
      </w:r>
      <w:r w:rsidRPr="00F660D5">
        <w:rPr>
          <w:bCs/>
          <w:sz w:val="24"/>
          <w:szCs w:val="24"/>
        </w:rPr>
        <w:t>першій з них (у вигляді пірамідки), потрібно перемістити ці кільця на останню</w:t>
      </w:r>
      <w:r w:rsidRPr="00F660D5">
        <w:rPr>
          <w:bCs/>
          <w:sz w:val="24"/>
          <w:szCs w:val="24"/>
          <w:lang w:val="ru-RU"/>
        </w:rPr>
        <w:t xml:space="preserve"> </w:t>
      </w:r>
      <w:r w:rsidRPr="00F660D5">
        <w:rPr>
          <w:bCs/>
          <w:sz w:val="24"/>
          <w:szCs w:val="24"/>
        </w:rPr>
        <w:t>вежу так, щоб опинились на ній у тому самому порядку.</w:t>
      </w:r>
    </w:p>
    <w:p w:rsidR="004C6E9A" w:rsidRPr="00B110FA" w:rsidRDefault="004C6E9A" w:rsidP="00C06BCD">
      <w:pPr>
        <w:spacing w:after="240"/>
        <w:ind w:firstLine="0"/>
        <w:rPr>
          <w:b/>
          <w:sz w:val="24"/>
          <w:szCs w:val="24"/>
        </w:rPr>
      </w:pPr>
      <w:r w:rsidRPr="00B110FA">
        <w:rPr>
          <w:b/>
          <w:sz w:val="24"/>
          <w:szCs w:val="24"/>
        </w:rPr>
        <w:t>Код програми: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The Tower of Hanoi is a mathematical game or puzzle.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660D5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&lt;stdio.h&gt;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660D5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MAX_NRINGS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64  </w:t>
      </w:r>
      <w:r w:rsidRPr="00F660D5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max number of rings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st[4][</w:t>
      </w:r>
      <w:r w:rsidRPr="00F660D5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MAX_NRINGS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];  </w:t>
      </w:r>
      <w:r w:rsidRPr="00F660D5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1, 2, 3 - the pegs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nr[4];  </w:t>
      </w:r>
      <w:r w:rsidRPr="00F660D5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number of rings on pegs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nmoves;  </w:t>
      </w:r>
      <w:r w:rsidRPr="00F660D5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number of rings movement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Print current position on pegs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print_st(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1; i &lt;= 3; i++) {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    printf(</w:t>
      </w:r>
      <w:r w:rsidRPr="00F660D5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"\n| "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    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j = 0; j &lt; nr[i]; j++) {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        printf(</w:t>
      </w:r>
      <w:r w:rsidRPr="00F660D5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"%d"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st[i][j]);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    }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}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printf(</w:t>
      </w:r>
      <w:r w:rsidRPr="00F660D5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"\n"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Reset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init(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nrings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(nr[1] = 0;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nrings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&gt; 0; nr[1]++,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nrings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--) {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    st[1][nr[1]] =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nrings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}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nr[2] = nr[3] = 0;  </w:t>
      </w:r>
      <w:r w:rsidRPr="00F660D5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All rings on peg#1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nmoves = 0;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print_st();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Move one ring from peg#1 to peg#2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move1(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n1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n2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st[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n2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][nr[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n2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]++] = st[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n1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][nr[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n1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]--];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print_st();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nmoves++;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Move upper nrings from peg i1 to peg i3 i2 as temp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using peg. 1 &lt;= i1, i2, i3 &lt;= 3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hanoi(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nrings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i1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i2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i3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nrings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== 1) {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    move1(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i1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i3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}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else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{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    hanoi(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nrings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- 1,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i1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i3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i2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    move1(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i1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i3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    hanoi(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nrings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- 1,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i2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i1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660D5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i3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}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nrings;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printf(</w:t>
      </w:r>
      <w:r w:rsidRPr="00F660D5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"Rings number: "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scanf(</w:t>
      </w:r>
      <w:r w:rsidRPr="00F660D5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"%d"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&amp;nrings);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hanoi(nrings, 1, 2, 3);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printf(</w:t>
      </w:r>
      <w:r w:rsidRPr="00F660D5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"All rings were moved.\n"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printf(</w:t>
      </w:r>
      <w:r w:rsidRPr="00F660D5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"Moves: %d\n"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nmoves);</w:t>
      </w:r>
    </w:p>
    <w:p w:rsidR="004C6E9A" w:rsidRPr="00F660D5" w:rsidRDefault="004C6E9A" w:rsidP="00F660D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   </w:t>
      </w:r>
      <w:r w:rsidRPr="00F660D5">
        <w:rPr>
          <w:rFonts w:ascii="Consolas" w:hAnsi="Consolas" w:cs="Consolas"/>
          <w:b/>
          <w:color w:val="0000FF"/>
          <w:sz w:val="24"/>
          <w:szCs w:val="24"/>
          <w:lang w:val="ru-RU" w:eastAsia="ru-RU"/>
        </w:rPr>
        <w:t>return</w:t>
      </w:r>
      <w:r w:rsidRPr="00F660D5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0;</w:t>
      </w:r>
    </w:p>
    <w:p w:rsidR="004C6E9A" w:rsidRPr="00755DD6" w:rsidRDefault="004C6E9A" w:rsidP="00F660D5">
      <w:pPr>
        <w:spacing w:after="240"/>
        <w:ind w:firstLine="0"/>
        <w:rPr>
          <w:b/>
          <w:sz w:val="24"/>
          <w:szCs w:val="24"/>
          <w:lang w:val="ru-RU"/>
        </w:rPr>
      </w:pPr>
      <w:r w:rsidRPr="00F660D5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4C6E9A" w:rsidRDefault="004C6E9A" w:rsidP="00F660D5">
      <w:pPr>
        <w:spacing w:after="240"/>
        <w:ind w:firstLine="0"/>
        <w:rPr>
          <w:b/>
          <w:sz w:val="24"/>
          <w:szCs w:val="24"/>
        </w:rPr>
      </w:pPr>
      <w:r w:rsidRPr="00B110FA">
        <w:rPr>
          <w:b/>
          <w:sz w:val="24"/>
          <w:szCs w:val="24"/>
        </w:rPr>
        <w:t>Резул</w:t>
      </w:r>
      <w:r>
        <w:rPr>
          <w:b/>
          <w:sz w:val="24"/>
          <w:szCs w:val="24"/>
        </w:rPr>
        <w:t>ьтати роботи програми (скриншот</w:t>
      </w:r>
      <w:r w:rsidRPr="00B110FA">
        <w:rPr>
          <w:b/>
          <w:sz w:val="24"/>
          <w:szCs w:val="24"/>
        </w:rPr>
        <w:t>):</w:t>
      </w:r>
    </w:p>
    <w:p w:rsidR="004C6E9A" w:rsidRPr="00571055" w:rsidRDefault="004C6E9A" w:rsidP="008870C4">
      <w:pPr>
        <w:ind w:firstLine="0"/>
        <w:rPr>
          <w:b/>
          <w:sz w:val="24"/>
          <w:szCs w:val="24"/>
          <w:lang w:val="en-US"/>
        </w:rPr>
      </w:pPr>
      <w:r w:rsidRPr="00D85B86">
        <w:rPr>
          <w:b/>
          <w:sz w:val="24"/>
          <w:szCs w:val="24"/>
          <w:lang w:val="en-US"/>
        </w:rPr>
        <w:pict>
          <v:shape id="_x0000_i1030" type="#_x0000_t75" style="width:479.25pt;height:499.5pt">
            <v:imagedata r:id="rId11" o:title=""/>
          </v:shape>
        </w:pict>
      </w:r>
    </w:p>
    <w:sectPr w:rsidR="004C6E9A" w:rsidRPr="00571055" w:rsidSect="00B110FA">
      <w:headerReference w:type="default" r:id="rId12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E9A" w:rsidRDefault="004C6E9A" w:rsidP="00F118BF">
      <w:r>
        <w:separator/>
      </w:r>
    </w:p>
  </w:endnote>
  <w:endnote w:type="continuationSeparator" w:id="0">
    <w:p w:rsidR="004C6E9A" w:rsidRDefault="004C6E9A" w:rsidP="00F11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E9A" w:rsidRDefault="004C6E9A" w:rsidP="00F118BF">
      <w:r>
        <w:separator/>
      </w:r>
    </w:p>
  </w:footnote>
  <w:footnote w:type="continuationSeparator" w:id="0">
    <w:p w:rsidR="004C6E9A" w:rsidRDefault="004C6E9A" w:rsidP="00F11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E9A" w:rsidRDefault="004C6E9A" w:rsidP="00F118BF">
    <w:pPr>
      <w:pStyle w:val="Header"/>
      <w:ind w:firstLine="0"/>
      <w:jc w:val="right"/>
      <w:rPr>
        <w:sz w:val="20"/>
        <w:szCs w:val="20"/>
      </w:rPr>
    </w:pPr>
  </w:p>
  <w:p w:rsidR="004C6E9A" w:rsidRPr="00B110FA" w:rsidRDefault="004C6E9A" w:rsidP="00D9217D">
    <w:pPr>
      <w:pStyle w:val="Header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4C6E9A" w:rsidRDefault="004C6E9A" w:rsidP="00D9217D">
    <w:pPr>
      <w:pStyle w:val="Header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 xml:space="preserve">група </w:t>
    </w:r>
    <w:r>
      <w:rPr>
        <w:sz w:val="24"/>
        <w:szCs w:val="24"/>
      </w:rPr>
      <w:t>ТВ-01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Школенко</w:t>
    </w:r>
    <w:r w:rsidRPr="00B110FA">
      <w:rPr>
        <w:sz w:val="24"/>
        <w:szCs w:val="24"/>
      </w:rPr>
      <w:t xml:space="preserve"> </w:t>
    </w:r>
    <w:r>
      <w:rPr>
        <w:sz w:val="24"/>
        <w:szCs w:val="24"/>
      </w:rPr>
      <w:t>Д. І.</w:t>
    </w:r>
  </w:p>
  <w:p w:rsidR="004C6E9A" w:rsidRPr="00B110FA" w:rsidRDefault="004C6E9A" w:rsidP="00D9217D">
    <w:pPr>
      <w:pStyle w:val="Header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25 (номер за списком групи)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18BF"/>
    <w:rsid w:val="0004729C"/>
    <w:rsid w:val="00076081"/>
    <w:rsid w:val="00087716"/>
    <w:rsid w:val="000A6EC1"/>
    <w:rsid w:val="000C2E54"/>
    <w:rsid w:val="00113EAE"/>
    <w:rsid w:val="00207464"/>
    <w:rsid w:val="00220A95"/>
    <w:rsid w:val="00242348"/>
    <w:rsid w:val="00252F4D"/>
    <w:rsid w:val="002F3177"/>
    <w:rsid w:val="002F4D9F"/>
    <w:rsid w:val="00334041"/>
    <w:rsid w:val="0034068F"/>
    <w:rsid w:val="00377803"/>
    <w:rsid w:val="003B357E"/>
    <w:rsid w:val="003E6F26"/>
    <w:rsid w:val="00406B13"/>
    <w:rsid w:val="00420A70"/>
    <w:rsid w:val="00454EE4"/>
    <w:rsid w:val="00463FA7"/>
    <w:rsid w:val="004C6E9A"/>
    <w:rsid w:val="00571055"/>
    <w:rsid w:val="00585454"/>
    <w:rsid w:val="005A047C"/>
    <w:rsid w:val="005A2389"/>
    <w:rsid w:val="005E46C3"/>
    <w:rsid w:val="005F2661"/>
    <w:rsid w:val="0061678C"/>
    <w:rsid w:val="00687E02"/>
    <w:rsid w:val="007413BE"/>
    <w:rsid w:val="00750223"/>
    <w:rsid w:val="00755DD6"/>
    <w:rsid w:val="007912C2"/>
    <w:rsid w:val="007B06B6"/>
    <w:rsid w:val="007D70AB"/>
    <w:rsid w:val="0088092A"/>
    <w:rsid w:val="008870C4"/>
    <w:rsid w:val="008B2BB4"/>
    <w:rsid w:val="008E3E0A"/>
    <w:rsid w:val="00954126"/>
    <w:rsid w:val="00971A48"/>
    <w:rsid w:val="009C3DCB"/>
    <w:rsid w:val="00A10867"/>
    <w:rsid w:val="00A2300E"/>
    <w:rsid w:val="00A51325"/>
    <w:rsid w:val="00AB5300"/>
    <w:rsid w:val="00B110FA"/>
    <w:rsid w:val="00B41821"/>
    <w:rsid w:val="00BC794E"/>
    <w:rsid w:val="00C06BCD"/>
    <w:rsid w:val="00C253C7"/>
    <w:rsid w:val="00C5161A"/>
    <w:rsid w:val="00C61B71"/>
    <w:rsid w:val="00D115BA"/>
    <w:rsid w:val="00D810E8"/>
    <w:rsid w:val="00D85B86"/>
    <w:rsid w:val="00D9217D"/>
    <w:rsid w:val="00DB7B97"/>
    <w:rsid w:val="00DD1E23"/>
    <w:rsid w:val="00DD2063"/>
    <w:rsid w:val="00EF5C0B"/>
    <w:rsid w:val="00F118BF"/>
    <w:rsid w:val="00F22AB5"/>
    <w:rsid w:val="00F617E5"/>
    <w:rsid w:val="00F62709"/>
    <w:rsid w:val="00F66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64"/>
    <w:pPr>
      <w:ind w:firstLine="709"/>
      <w:jc w:val="both"/>
    </w:pPr>
    <w:rPr>
      <w:sz w:val="28"/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18BF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118B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118BF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118BF"/>
    <w:rPr>
      <w:rFonts w:cs="Times New Roman"/>
    </w:rPr>
  </w:style>
  <w:style w:type="table" w:styleId="TableGrid">
    <w:name w:val="Table Grid"/>
    <w:basedOn w:val="TableNormal"/>
    <w:uiPriority w:val="99"/>
    <w:rsid w:val="00F118B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322</TotalTime>
  <Pages>11</Pages>
  <Words>1140</Words>
  <Characters>6502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Школенко</cp:lastModifiedBy>
  <cp:revision>16</cp:revision>
  <dcterms:created xsi:type="dcterms:W3CDTF">2019-03-09T12:59:00Z</dcterms:created>
  <dcterms:modified xsi:type="dcterms:W3CDTF">2020-10-30T20:36:00Z</dcterms:modified>
</cp:coreProperties>
</file>